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32BE" w:rsidRDefault="00480E48">
      <w:pPr>
        <w:jc w:val="center"/>
        <w:rPr>
          <w:b/>
          <w:sz w:val="36"/>
          <w:szCs w:val="36"/>
        </w:rPr>
      </w:pPr>
      <w:r>
        <w:rPr>
          <w:rFonts w:hint="eastAsia"/>
          <w:b/>
          <w:sz w:val="36"/>
          <w:szCs w:val="36"/>
        </w:rPr>
        <w:t>20</w:t>
      </w:r>
      <w:r w:rsidR="00EB0DED">
        <w:rPr>
          <w:rFonts w:hint="eastAsia"/>
          <w:b/>
          <w:sz w:val="36"/>
          <w:szCs w:val="36"/>
        </w:rPr>
        <w:t>17</w:t>
      </w:r>
      <w:r w:rsidR="00EB0DED">
        <w:rPr>
          <w:rFonts w:hint="eastAsia"/>
          <w:b/>
          <w:sz w:val="36"/>
          <w:szCs w:val="36"/>
        </w:rPr>
        <w:t>年度总结</w:t>
      </w:r>
    </w:p>
    <w:p w:rsidR="00C630E1" w:rsidRPr="006D33A2" w:rsidRDefault="00EB0DED" w:rsidP="00C630E1">
      <w:pPr>
        <w:pStyle w:val="af3"/>
        <w:ind w:left="420" w:firstLine="480"/>
        <w:rPr>
          <w:rFonts w:ascii="微软雅黑" w:hAnsi="微软雅黑" w:hint="eastAsia"/>
          <w:sz w:val="24"/>
          <w:szCs w:val="24"/>
        </w:rPr>
      </w:pPr>
      <w:r w:rsidRPr="006D33A2">
        <w:rPr>
          <w:rFonts w:ascii="微软雅黑" w:hAnsi="微软雅黑" w:hint="eastAsia"/>
          <w:sz w:val="24"/>
          <w:szCs w:val="24"/>
        </w:rPr>
        <w:t>每当站在年末回顾即将过去的一年，我总会发出感慨：一年的时间是这么短暂。今年也是如此，或者说比往年任何一年都要快，缘由应该是我经历了</w:t>
      </w:r>
      <w:r w:rsidR="00C630E1" w:rsidRPr="006D33A2">
        <w:rPr>
          <w:rFonts w:ascii="微软雅黑" w:hAnsi="微软雅黑" w:hint="eastAsia"/>
          <w:sz w:val="24"/>
          <w:szCs w:val="24"/>
        </w:rPr>
        <w:t>工作以来</w:t>
      </w:r>
      <w:r w:rsidRPr="006D33A2">
        <w:rPr>
          <w:rFonts w:ascii="微软雅黑" w:hAnsi="微软雅黑" w:hint="eastAsia"/>
          <w:sz w:val="24"/>
          <w:szCs w:val="24"/>
        </w:rPr>
        <w:t>最繁忙的一年。</w:t>
      </w:r>
    </w:p>
    <w:p w:rsidR="00EB0DED" w:rsidRPr="006D33A2" w:rsidRDefault="00EB0DED" w:rsidP="00C630E1">
      <w:pPr>
        <w:pStyle w:val="af3"/>
        <w:ind w:left="420" w:firstLine="480"/>
        <w:rPr>
          <w:rFonts w:ascii="微软雅黑" w:hAnsi="微软雅黑" w:hint="eastAsia"/>
          <w:sz w:val="24"/>
          <w:szCs w:val="24"/>
        </w:rPr>
      </w:pPr>
      <w:r w:rsidRPr="006D33A2">
        <w:rPr>
          <w:rFonts w:ascii="微软雅黑" w:hAnsi="微软雅黑" w:hint="eastAsia"/>
          <w:sz w:val="24"/>
          <w:szCs w:val="24"/>
        </w:rPr>
        <w:t>我于2016年9月入职盛大印刷，到这个时间点也快一年半了。其实在我入职的时候我</w:t>
      </w:r>
      <w:r w:rsidR="00466938">
        <w:rPr>
          <w:rFonts w:ascii="微软雅黑" w:hAnsi="微软雅黑" w:hint="eastAsia"/>
          <w:sz w:val="24"/>
          <w:szCs w:val="24"/>
        </w:rPr>
        <w:t>在心里给自己了一个期限：一年的时间。关于这个一年的时间，我</w:t>
      </w:r>
      <w:r w:rsidRPr="006D33A2">
        <w:rPr>
          <w:rFonts w:ascii="微软雅黑" w:hAnsi="微软雅黑" w:hint="eastAsia"/>
          <w:sz w:val="24"/>
          <w:szCs w:val="24"/>
        </w:rPr>
        <w:t>解释</w:t>
      </w:r>
      <w:r w:rsidR="00466938">
        <w:rPr>
          <w:rFonts w:ascii="微软雅黑" w:hAnsi="微软雅黑" w:hint="eastAsia"/>
          <w:sz w:val="24"/>
          <w:szCs w:val="24"/>
        </w:rPr>
        <w:t>一下</w:t>
      </w:r>
      <w:r w:rsidRPr="006D33A2">
        <w:rPr>
          <w:rFonts w:ascii="微软雅黑" w:hAnsi="微软雅黑" w:hint="eastAsia"/>
          <w:sz w:val="24"/>
          <w:szCs w:val="24"/>
        </w:rPr>
        <w:t>：我在入职的时候就很清楚咱们团队构成的不完整，缺陷很多，</w:t>
      </w:r>
      <w:r w:rsidR="001B6700">
        <w:rPr>
          <w:rFonts w:ascii="微软雅黑" w:hAnsi="微软雅黑" w:hint="eastAsia"/>
          <w:sz w:val="24"/>
          <w:szCs w:val="24"/>
        </w:rPr>
        <w:t>但公司平台有数据，</w:t>
      </w:r>
      <w:r w:rsidR="00493BAA">
        <w:rPr>
          <w:rFonts w:ascii="微软雅黑" w:hAnsi="微软雅黑" w:hint="eastAsia"/>
          <w:sz w:val="24"/>
          <w:szCs w:val="24"/>
        </w:rPr>
        <w:t>这个数据也不断在增长，我在这里</w:t>
      </w:r>
      <w:r w:rsidR="001B6700">
        <w:rPr>
          <w:rFonts w:ascii="微软雅黑" w:hAnsi="微软雅黑" w:hint="eastAsia"/>
          <w:sz w:val="24"/>
          <w:szCs w:val="24"/>
        </w:rPr>
        <w:t>可以去施展技术。</w:t>
      </w:r>
      <w:r w:rsidRPr="006D33A2">
        <w:rPr>
          <w:rFonts w:ascii="微软雅黑" w:hAnsi="微软雅黑" w:hint="eastAsia"/>
          <w:sz w:val="24"/>
          <w:szCs w:val="24"/>
        </w:rPr>
        <w:t>我给自己设定的时间就是看这一年内能不能组成一个好的团队，或者说这个团队能不能开发出来一个相对好的产品。</w:t>
      </w:r>
    </w:p>
    <w:p w:rsidR="00EB0DED" w:rsidRPr="004A319B" w:rsidRDefault="00EB0DED" w:rsidP="00D73023">
      <w:pPr>
        <w:pStyle w:val="af3"/>
        <w:ind w:left="420" w:firstLine="480"/>
        <w:rPr>
          <w:rFonts w:ascii="微软雅黑" w:hAnsi="微软雅黑" w:hint="eastAsia"/>
          <w:b/>
          <w:i/>
          <w:sz w:val="24"/>
          <w:szCs w:val="24"/>
        </w:rPr>
      </w:pPr>
      <w:r w:rsidRPr="006D33A2">
        <w:rPr>
          <w:rFonts w:ascii="微软雅黑" w:hAnsi="微软雅黑" w:hint="eastAsia"/>
          <w:sz w:val="24"/>
          <w:szCs w:val="24"/>
        </w:rPr>
        <w:t>我于2016年9月开始着手开发新的系统框架，我们通过数次的讨论各个系统之间的关系，然后依靠自己的想象来设计框架</w:t>
      </w:r>
      <w:r w:rsidR="00CF2AD1">
        <w:rPr>
          <w:rFonts w:ascii="微软雅黑" w:hAnsi="微软雅黑" w:hint="eastAsia"/>
          <w:sz w:val="24"/>
          <w:szCs w:val="24"/>
        </w:rPr>
        <w:t>、</w:t>
      </w:r>
      <w:r w:rsidRPr="006D33A2">
        <w:rPr>
          <w:rFonts w:ascii="微软雅黑" w:hAnsi="微软雅黑" w:hint="eastAsia"/>
          <w:sz w:val="24"/>
          <w:szCs w:val="24"/>
        </w:rPr>
        <w:t>设计接口，2017年</w:t>
      </w:r>
      <w:r w:rsidR="0010615F">
        <w:rPr>
          <w:rFonts w:ascii="微软雅黑" w:hAnsi="微软雅黑" w:hint="eastAsia"/>
          <w:sz w:val="24"/>
          <w:szCs w:val="24"/>
        </w:rPr>
        <w:t>2</w:t>
      </w:r>
      <w:r w:rsidRPr="006D33A2">
        <w:rPr>
          <w:rFonts w:ascii="微软雅黑" w:hAnsi="微软雅黑" w:hint="eastAsia"/>
          <w:sz w:val="24"/>
          <w:szCs w:val="24"/>
        </w:rPr>
        <w:t>月份系统框架逐渐成形可用。当时我们定了一个目标：在2017年底彻底</w:t>
      </w:r>
      <w:proofErr w:type="gramStart"/>
      <w:r w:rsidRPr="006D33A2">
        <w:rPr>
          <w:rFonts w:ascii="微软雅黑" w:hAnsi="微软雅黑" w:hint="eastAsia"/>
          <w:sz w:val="24"/>
          <w:szCs w:val="24"/>
        </w:rPr>
        <w:t>换掉迅越系统</w:t>
      </w:r>
      <w:proofErr w:type="gramEnd"/>
      <w:r w:rsidRPr="006D33A2">
        <w:rPr>
          <w:rFonts w:ascii="微软雅黑" w:hAnsi="微软雅黑" w:hint="eastAsia"/>
          <w:sz w:val="24"/>
          <w:szCs w:val="24"/>
        </w:rPr>
        <w:t>。现在回头看来，在定这个目标的时候</w:t>
      </w:r>
      <w:r w:rsidR="00531D50">
        <w:rPr>
          <w:rFonts w:ascii="微软雅黑" w:hAnsi="微软雅黑" w:hint="eastAsia"/>
          <w:sz w:val="24"/>
          <w:szCs w:val="24"/>
        </w:rPr>
        <w:t>，</w:t>
      </w:r>
      <w:r w:rsidRPr="006D33A2">
        <w:rPr>
          <w:rFonts w:ascii="微软雅黑" w:hAnsi="微软雅黑" w:hint="eastAsia"/>
          <w:sz w:val="24"/>
          <w:szCs w:val="24"/>
        </w:rPr>
        <w:t>我们过于乐观的估计了两个事情：</w:t>
      </w:r>
      <w:r w:rsidRPr="004A319B">
        <w:rPr>
          <w:rFonts w:ascii="微软雅黑" w:hAnsi="微软雅黑" w:hint="eastAsia"/>
          <w:b/>
          <w:i/>
          <w:sz w:val="24"/>
          <w:szCs w:val="24"/>
        </w:rPr>
        <w:t>1.优秀成员的加入进度；2.软件需求分析的能力。</w:t>
      </w:r>
    </w:p>
    <w:p w:rsidR="00EB0DED" w:rsidRPr="006D33A2" w:rsidRDefault="00EB0DED" w:rsidP="00917E95">
      <w:pPr>
        <w:pStyle w:val="af3"/>
        <w:ind w:left="420" w:firstLine="480"/>
        <w:rPr>
          <w:rFonts w:ascii="微软雅黑" w:hAnsi="微软雅黑" w:hint="eastAsia"/>
          <w:sz w:val="24"/>
          <w:szCs w:val="24"/>
        </w:rPr>
      </w:pPr>
      <w:r w:rsidRPr="006D33A2">
        <w:rPr>
          <w:rFonts w:ascii="微软雅黑" w:hAnsi="微软雅黑" w:hint="eastAsia"/>
          <w:sz w:val="24"/>
          <w:szCs w:val="24"/>
        </w:rPr>
        <w:t>我于2017年1月开始着手处理订单接口的问题，在当时我也深知订</w:t>
      </w:r>
      <w:r w:rsidR="00BA1F13">
        <w:rPr>
          <w:rFonts w:ascii="微软雅黑" w:hAnsi="微软雅黑" w:hint="eastAsia"/>
          <w:sz w:val="24"/>
          <w:szCs w:val="24"/>
        </w:rPr>
        <w:t>单对整个系统的重要性。我作为一个新人，不熟悉公司多年来的业务变化</w:t>
      </w:r>
      <w:r w:rsidRPr="006D33A2">
        <w:rPr>
          <w:rFonts w:ascii="微软雅黑" w:hAnsi="微软雅黑" w:hint="eastAsia"/>
          <w:sz w:val="24"/>
          <w:szCs w:val="24"/>
        </w:rPr>
        <w:t>，不熟悉公司多年来使用的软件，而订单作为业务系统的核心，如果设计不好会给公司带来大量的麻烦。</w:t>
      </w:r>
      <w:r w:rsidR="00326EF6">
        <w:rPr>
          <w:rFonts w:ascii="微软雅黑" w:hAnsi="微软雅黑" w:hint="eastAsia"/>
          <w:sz w:val="24"/>
          <w:szCs w:val="24"/>
        </w:rPr>
        <w:t>2016</w:t>
      </w:r>
      <w:r w:rsidRPr="006D33A2">
        <w:rPr>
          <w:rFonts w:ascii="微软雅黑" w:hAnsi="微软雅黑" w:hint="eastAsia"/>
          <w:sz w:val="24"/>
          <w:szCs w:val="24"/>
        </w:rPr>
        <w:t>年1</w:t>
      </w:r>
      <w:r w:rsidR="00326EF6">
        <w:rPr>
          <w:rFonts w:ascii="微软雅黑" w:hAnsi="微软雅黑" w:hint="eastAsia"/>
          <w:sz w:val="24"/>
          <w:szCs w:val="24"/>
        </w:rPr>
        <w:t>2</w:t>
      </w:r>
      <w:r w:rsidRPr="006D33A2">
        <w:rPr>
          <w:rFonts w:ascii="微软雅黑" w:hAnsi="微软雅黑" w:hint="eastAsia"/>
          <w:sz w:val="24"/>
          <w:szCs w:val="24"/>
        </w:rPr>
        <w:t>月到</w:t>
      </w:r>
      <w:r w:rsidR="009F776B">
        <w:rPr>
          <w:rFonts w:ascii="微软雅黑" w:hAnsi="微软雅黑" w:hint="eastAsia"/>
          <w:sz w:val="24"/>
          <w:szCs w:val="24"/>
        </w:rPr>
        <w:t>2017年</w:t>
      </w:r>
      <w:r w:rsidRPr="006D33A2">
        <w:rPr>
          <w:rFonts w:ascii="微软雅黑" w:hAnsi="微软雅黑" w:hint="eastAsia"/>
          <w:sz w:val="24"/>
          <w:szCs w:val="24"/>
        </w:rPr>
        <w:t>6月，我不断的熟悉各个系统，从自己操作到查看接单员操作，从界面到数据接口，我不断的熟悉各个系统订单模型的同时也在不断的调整订单模型的设计及接口的设计。随着对业务知识和现有系统的了解，以及公司业务量的不断增长，我越发觉得设计订单模型与接口是个巨大的挑战。挑战难度类似</w:t>
      </w:r>
      <w:r w:rsidR="00233BD8">
        <w:rPr>
          <w:rFonts w:ascii="微软雅黑" w:hAnsi="微软雅黑" w:hint="eastAsia"/>
          <w:sz w:val="24"/>
          <w:szCs w:val="24"/>
        </w:rPr>
        <w:t>于</w:t>
      </w:r>
      <w:r w:rsidRPr="006D33A2">
        <w:rPr>
          <w:rFonts w:ascii="微软雅黑" w:hAnsi="微软雅黑" w:hint="eastAsia"/>
          <w:sz w:val="24"/>
          <w:szCs w:val="24"/>
        </w:rPr>
        <w:t>：F1比赛中，在几秒内完成换轮胎工作。当然现实中我们还可以协调业务需求范围并将难度降低为：让一辆自行车停下来，</w:t>
      </w:r>
      <w:r w:rsidR="00233BD8">
        <w:rPr>
          <w:rFonts w:ascii="微软雅黑" w:hAnsi="微软雅黑" w:hint="eastAsia"/>
          <w:sz w:val="24"/>
          <w:szCs w:val="24"/>
        </w:rPr>
        <w:t>停下来几分钟</w:t>
      </w:r>
      <w:r w:rsidRPr="006D33A2">
        <w:rPr>
          <w:rFonts w:ascii="微软雅黑" w:hAnsi="微软雅黑" w:hint="eastAsia"/>
          <w:sz w:val="24"/>
          <w:szCs w:val="24"/>
        </w:rPr>
        <w:t>换上一个新的轮子</w:t>
      </w:r>
      <w:r w:rsidR="00233BD8">
        <w:rPr>
          <w:rFonts w:ascii="微软雅黑" w:hAnsi="微软雅黑" w:hint="eastAsia"/>
          <w:sz w:val="24"/>
          <w:szCs w:val="24"/>
        </w:rPr>
        <w:t>，并保持前进</w:t>
      </w:r>
      <w:r w:rsidRPr="006D33A2">
        <w:rPr>
          <w:rFonts w:ascii="微软雅黑" w:hAnsi="微软雅黑" w:hint="eastAsia"/>
          <w:sz w:val="24"/>
          <w:szCs w:val="24"/>
        </w:rPr>
        <w:t>。</w:t>
      </w:r>
    </w:p>
    <w:p w:rsidR="00EB0DED" w:rsidRPr="006D33A2" w:rsidRDefault="00035716" w:rsidP="00917E95">
      <w:pPr>
        <w:pStyle w:val="af3"/>
        <w:ind w:left="420" w:firstLine="480"/>
        <w:rPr>
          <w:rFonts w:ascii="微软雅黑" w:hAnsi="微软雅黑" w:hint="eastAsia"/>
          <w:sz w:val="24"/>
          <w:szCs w:val="24"/>
        </w:rPr>
      </w:pPr>
      <w:r w:rsidRPr="006D33A2">
        <w:rPr>
          <w:rFonts w:ascii="微软雅黑" w:hAnsi="微软雅黑" w:hint="eastAsia"/>
          <w:sz w:val="24"/>
          <w:szCs w:val="24"/>
        </w:rPr>
        <w:t>面对业务上的需求，</w:t>
      </w:r>
      <w:r w:rsidR="007A08C1" w:rsidRPr="006D33A2">
        <w:rPr>
          <w:rFonts w:ascii="微软雅黑" w:hAnsi="微软雅黑" w:hint="eastAsia"/>
          <w:sz w:val="24"/>
          <w:szCs w:val="24"/>
        </w:rPr>
        <w:t>即便</w:t>
      </w:r>
      <w:r w:rsidR="003E730B" w:rsidRPr="006D33A2">
        <w:rPr>
          <w:rFonts w:ascii="微软雅黑" w:hAnsi="微软雅黑" w:hint="eastAsia"/>
          <w:sz w:val="24"/>
          <w:szCs w:val="24"/>
        </w:rPr>
        <w:t>是我们将需求范围裁剪，但还是存在</w:t>
      </w:r>
      <w:r w:rsidR="00EB0DED" w:rsidRPr="006D33A2">
        <w:rPr>
          <w:rFonts w:ascii="微软雅黑" w:hAnsi="微软雅黑" w:hint="eastAsia"/>
          <w:sz w:val="24"/>
          <w:szCs w:val="24"/>
        </w:rPr>
        <w:t>诸多的困难。团队陷入了一个困境：</w:t>
      </w:r>
      <w:r w:rsidR="00EB0DED" w:rsidRPr="00EF7779">
        <w:rPr>
          <w:rFonts w:ascii="微软雅黑" w:hAnsi="微软雅黑" w:hint="eastAsia"/>
          <w:b/>
          <w:i/>
          <w:sz w:val="24"/>
          <w:szCs w:val="24"/>
        </w:rPr>
        <w:t>无法将零碎的业务需求整理为一个系统的功能需求，进而将软件功能需求分解为开发任务。</w:t>
      </w:r>
      <w:r w:rsidR="00EB0DED" w:rsidRPr="006D33A2">
        <w:rPr>
          <w:rFonts w:ascii="微软雅黑" w:hAnsi="微软雅黑" w:hint="eastAsia"/>
          <w:sz w:val="24"/>
          <w:szCs w:val="24"/>
        </w:rPr>
        <w:t>我们看着眼前的状况：</w:t>
      </w:r>
      <w:r w:rsidR="001E717A" w:rsidRPr="006D33A2">
        <w:rPr>
          <w:rFonts w:ascii="微软雅黑" w:hAnsi="微软雅黑" w:hint="eastAsia"/>
          <w:sz w:val="24"/>
          <w:szCs w:val="24"/>
        </w:rPr>
        <w:t>开发人员对印刷知识一直</w:t>
      </w:r>
      <w:r w:rsidR="003E730B" w:rsidRPr="006D33A2">
        <w:rPr>
          <w:rFonts w:ascii="微软雅黑" w:hAnsi="微软雅黑" w:hint="eastAsia"/>
          <w:sz w:val="24"/>
          <w:szCs w:val="24"/>
        </w:rPr>
        <w:t>处于</w:t>
      </w:r>
      <w:r w:rsidR="001E717A" w:rsidRPr="006D33A2">
        <w:rPr>
          <w:rFonts w:ascii="微软雅黑" w:hAnsi="微软雅黑" w:hint="eastAsia"/>
          <w:sz w:val="24"/>
          <w:szCs w:val="24"/>
        </w:rPr>
        <w:t>欠缺</w:t>
      </w:r>
      <w:r w:rsidR="003E730B" w:rsidRPr="006D33A2">
        <w:rPr>
          <w:rFonts w:ascii="微软雅黑" w:hAnsi="微软雅黑" w:hint="eastAsia"/>
          <w:sz w:val="24"/>
          <w:szCs w:val="24"/>
        </w:rPr>
        <w:t>状态</w:t>
      </w:r>
      <w:r w:rsidR="001E717A" w:rsidRPr="006D33A2">
        <w:rPr>
          <w:rFonts w:ascii="微软雅黑" w:hAnsi="微软雅黑" w:hint="eastAsia"/>
          <w:sz w:val="24"/>
          <w:szCs w:val="24"/>
        </w:rPr>
        <w:t>、</w:t>
      </w:r>
      <w:r w:rsidR="00EB0DED" w:rsidRPr="006D33A2">
        <w:rPr>
          <w:rFonts w:ascii="微软雅黑" w:hAnsi="微软雅黑" w:hint="eastAsia"/>
          <w:sz w:val="24"/>
          <w:szCs w:val="24"/>
        </w:rPr>
        <w:t>业务部门</w:t>
      </w:r>
      <w:r w:rsidR="001E717A" w:rsidRPr="006D33A2">
        <w:rPr>
          <w:rFonts w:ascii="微软雅黑" w:hAnsi="微软雅黑" w:hint="eastAsia"/>
          <w:sz w:val="24"/>
          <w:szCs w:val="24"/>
        </w:rPr>
        <w:t>不断的提出各种需求</w:t>
      </w:r>
      <w:r w:rsidR="00EB0DED" w:rsidRPr="006D33A2">
        <w:rPr>
          <w:rFonts w:ascii="微软雅黑" w:hAnsi="微软雅黑" w:hint="eastAsia"/>
          <w:sz w:val="24"/>
          <w:szCs w:val="24"/>
        </w:rPr>
        <w:t>、现有系统诸多的暗规则，</w:t>
      </w:r>
      <w:r w:rsidR="00656163" w:rsidRPr="006D33A2">
        <w:rPr>
          <w:rFonts w:ascii="微软雅黑" w:hAnsi="微软雅黑" w:hint="eastAsia"/>
          <w:sz w:val="24"/>
          <w:szCs w:val="24"/>
        </w:rPr>
        <w:t>导致团队开发一直处在修修补补的状态，总体工作进度和系统的推进却很</w:t>
      </w:r>
      <w:r w:rsidR="00EB0DED" w:rsidRPr="006D33A2">
        <w:rPr>
          <w:rFonts w:ascii="微软雅黑" w:hAnsi="微软雅黑" w:hint="eastAsia"/>
          <w:sz w:val="24"/>
          <w:szCs w:val="24"/>
        </w:rPr>
        <w:t>缓慢。</w:t>
      </w:r>
    </w:p>
    <w:p w:rsidR="00EB0DED" w:rsidRPr="006D33A2" w:rsidRDefault="00EB0DED" w:rsidP="00917E95">
      <w:pPr>
        <w:pStyle w:val="af3"/>
        <w:ind w:left="420" w:firstLine="480"/>
        <w:rPr>
          <w:rFonts w:ascii="微软雅黑" w:hAnsi="微软雅黑" w:hint="eastAsia"/>
          <w:sz w:val="24"/>
          <w:szCs w:val="24"/>
        </w:rPr>
      </w:pPr>
      <w:r w:rsidRPr="006D33A2">
        <w:rPr>
          <w:rFonts w:ascii="微软雅黑" w:hAnsi="微软雅黑" w:hint="eastAsia"/>
          <w:sz w:val="24"/>
          <w:szCs w:val="24"/>
        </w:rPr>
        <w:lastRenderedPageBreak/>
        <w:t>到2017年</w:t>
      </w:r>
      <w:r w:rsidR="00656163" w:rsidRPr="006D33A2">
        <w:rPr>
          <w:rFonts w:ascii="微软雅黑" w:hAnsi="微软雅黑" w:hint="eastAsia"/>
          <w:sz w:val="24"/>
          <w:szCs w:val="24"/>
        </w:rPr>
        <w:t>7</w:t>
      </w:r>
      <w:r w:rsidRPr="006D33A2">
        <w:rPr>
          <w:rFonts w:ascii="微软雅黑" w:hAnsi="微软雅黑" w:hint="eastAsia"/>
          <w:sz w:val="24"/>
          <w:szCs w:val="24"/>
        </w:rPr>
        <w:t>月，除了开发任务的同时，我还在团队培训推广使用了版本控制工具Git</w:t>
      </w:r>
      <w:r w:rsidR="001E0A63" w:rsidRPr="006D33A2">
        <w:rPr>
          <w:rFonts w:ascii="微软雅黑" w:hAnsi="微软雅黑" w:hint="eastAsia"/>
          <w:sz w:val="24"/>
          <w:szCs w:val="24"/>
        </w:rPr>
        <w:t>、项目管理工具禅道、任务管理看板</w:t>
      </w:r>
      <w:r w:rsidRPr="006D33A2">
        <w:rPr>
          <w:rFonts w:ascii="微软雅黑" w:hAnsi="微软雅黑" w:hint="eastAsia"/>
          <w:sz w:val="24"/>
          <w:szCs w:val="24"/>
        </w:rPr>
        <w:t>、自动构建发布工具，以及敏捷开发模式</w:t>
      </w:r>
      <w:r w:rsidR="00DC14C2">
        <w:rPr>
          <w:rFonts w:ascii="微软雅黑" w:hAnsi="微软雅黑" w:hint="eastAsia"/>
          <w:sz w:val="24"/>
          <w:szCs w:val="24"/>
        </w:rPr>
        <w:t>、技术知识</w:t>
      </w:r>
      <w:r w:rsidR="00BD0D18">
        <w:rPr>
          <w:rFonts w:ascii="微软雅黑" w:hAnsi="微软雅黑" w:hint="eastAsia"/>
          <w:sz w:val="24"/>
          <w:szCs w:val="24"/>
        </w:rPr>
        <w:t>等</w:t>
      </w:r>
      <w:r w:rsidRPr="006D33A2">
        <w:rPr>
          <w:rFonts w:ascii="微软雅黑" w:hAnsi="微软雅黑" w:hint="eastAsia"/>
          <w:sz w:val="24"/>
          <w:szCs w:val="24"/>
        </w:rPr>
        <w:t>。当然并不是每个推广都有所成效</w:t>
      </w:r>
      <w:r w:rsidR="009558C7">
        <w:rPr>
          <w:rFonts w:ascii="微软雅黑" w:hAnsi="微软雅黑" w:hint="eastAsia"/>
          <w:sz w:val="24"/>
          <w:szCs w:val="24"/>
        </w:rPr>
        <w:t>，很多时候团队成员并不清楚使用这些工具和思想的益处</w:t>
      </w:r>
      <w:r w:rsidRPr="006D33A2">
        <w:rPr>
          <w:rFonts w:ascii="微软雅黑" w:hAnsi="微软雅黑" w:hint="eastAsia"/>
          <w:sz w:val="24"/>
          <w:szCs w:val="24"/>
        </w:rPr>
        <w:t>。</w:t>
      </w:r>
    </w:p>
    <w:p w:rsidR="0036243D" w:rsidRDefault="00EB0DED" w:rsidP="002D5F33">
      <w:pPr>
        <w:pStyle w:val="af3"/>
        <w:ind w:left="420" w:firstLine="480"/>
        <w:rPr>
          <w:rFonts w:ascii="微软雅黑" w:hAnsi="微软雅黑"/>
          <w:sz w:val="24"/>
          <w:szCs w:val="24"/>
        </w:rPr>
      </w:pPr>
      <w:r w:rsidRPr="006D33A2">
        <w:rPr>
          <w:rFonts w:ascii="微软雅黑" w:hAnsi="微软雅黑" w:hint="eastAsia"/>
          <w:sz w:val="24"/>
          <w:szCs w:val="24"/>
        </w:rPr>
        <w:t>系统框架的设计、需求的分析、业务代码编写、开发的管理、程序的发布</w:t>
      </w:r>
      <w:r w:rsidR="00103FE3" w:rsidRPr="006D33A2">
        <w:rPr>
          <w:rFonts w:ascii="微软雅黑" w:hAnsi="微软雅黑" w:hint="eastAsia"/>
          <w:sz w:val="24"/>
          <w:szCs w:val="24"/>
        </w:rPr>
        <w:t>、系统的运维</w:t>
      </w:r>
      <w:r w:rsidRPr="006D33A2">
        <w:rPr>
          <w:rFonts w:ascii="微软雅黑" w:hAnsi="微软雅黑" w:hint="eastAsia"/>
          <w:sz w:val="24"/>
          <w:szCs w:val="24"/>
        </w:rPr>
        <w:t>，这些在一个相对完整的团队都是</w:t>
      </w:r>
      <w:r w:rsidR="008C0018">
        <w:rPr>
          <w:rFonts w:ascii="微软雅黑" w:hAnsi="微软雅黑" w:hint="eastAsia"/>
          <w:sz w:val="24"/>
          <w:szCs w:val="24"/>
        </w:rPr>
        <w:t>由</w:t>
      </w:r>
      <w:r w:rsidRPr="006D33A2">
        <w:rPr>
          <w:rFonts w:ascii="微软雅黑" w:hAnsi="微软雅黑" w:hint="eastAsia"/>
          <w:sz w:val="24"/>
          <w:szCs w:val="24"/>
        </w:rPr>
        <w:t>不同的角色完成的，当然在</w:t>
      </w:r>
      <w:proofErr w:type="gramStart"/>
      <w:r w:rsidRPr="006D33A2">
        <w:rPr>
          <w:rFonts w:ascii="微软雅黑" w:hAnsi="微软雅黑" w:hint="eastAsia"/>
          <w:sz w:val="24"/>
          <w:szCs w:val="24"/>
        </w:rPr>
        <w:t>一个精小的</w:t>
      </w:r>
      <w:proofErr w:type="gramEnd"/>
      <w:r w:rsidRPr="006D33A2">
        <w:rPr>
          <w:rFonts w:ascii="微软雅黑" w:hAnsi="微软雅黑" w:hint="eastAsia"/>
          <w:sz w:val="24"/>
          <w:szCs w:val="24"/>
        </w:rPr>
        <w:t>团队可以暂时的有一两个人来承担，但也只是暂时的，而咱们的团队似乎一直以来都寄希望于一人来完成。</w:t>
      </w:r>
    </w:p>
    <w:p w:rsidR="00B20BB2" w:rsidRPr="002D5F33" w:rsidRDefault="00B20BB2" w:rsidP="002D5F33">
      <w:pPr>
        <w:pStyle w:val="af3"/>
        <w:ind w:left="420" w:firstLine="480"/>
        <w:rPr>
          <w:rFonts w:ascii="微软雅黑" w:hAnsi="微软雅黑" w:hint="eastAsia"/>
          <w:sz w:val="24"/>
          <w:szCs w:val="24"/>
        </w:rPr>
      </w:pPr>
    </w:p>
    <w:p w:rsidR="009245B3" w:rsidRPr="00B20BB2" w:rsidRDefault="00EB0DED" w:rsidP="00B20BB2">
      <w:pPr>
        <w:pStyle w:val="af3"/>
        <w:ind w:left="420" w:firstLine="480"/>
        <w:rPr>
          <w:rFonts w:ascii="微软雅黑" w:hAnsi="微软雅黑" w:hint="eastAsia"/>
          <w:b/>
          <w:sz w:val="24"/>
          <w:szCs w:val="24"/>
          <w:u w:val="single"/>
        </w:rPr>
      </w:pPr>
      <w:r w:rsidRPr="00244AFF">
        <w:rPr>
          <w:rFonts w:ascii="微软雅黑" w:hAnsi="微软雅黑" w:hint="eastAsia"/>
          <w:b/>
          <w:sz w:val="24"/>
          <w:szCs w:val="24"/>
          <w:u w:val="single"/>
        </w:rPr>
        <w:t>我一直认为：优秀的团队并不是团队</w:t>
      </w:r>
      <w:r w:rsidR="00695C68" w:rsidRPr="00244AFF">
        <w:rPr>
          <w:rFonts w:ascii="微软雅黑" w:hAnsi="微软雅黑" w:hint="eastAsia"/>
          <w:b/>
          <w:sz w:val="24"/>
          <w:szCs w:val="24"/>
          <w:u w:val="single"/>
        </w:rPr>
        <w:t>中</w:t>
      </w:r>
      <w:r w:rsidRPr="00244AFF">
        <w:rPr>
          <w:rFonts w:ascii="微软雅黑" w:hAnsi="微软雅黑" w:hint="eastAsia"/>
          <w:b/>
          <w:sz w:val="24"/>
          <w:szCs w:val="24"/>
          <w:u w:val="single"/>
        </w:rPr>
        <w:t>每个人都能够干所有的事情，而是团队每个人</w:t>
      </w:r>
      <w:r w:rsidR="00695C68" w:rsidRPr="00244AFF">
        <w:rPr>
          <w:rFonts w:ascii="微软雅黑" w:hAnsi="微软雅黑" w:hint="eastAsia"/>
          <w:b/>
          <w:sz w:val="24"/>
          <w:szCs w:val="24"/>
          <w:u w:val="single"/>
        </w:rPr>
        <w:t>中</w:t>
      </w:r>
      <w:r w:rsidRPr="00244AFF">
        <w:rPr>
          <w:rFonts w:ascii="微软雅黑" w:hAnsi="微软雅黑" w:hint="eastAsia"/>
          <w:b/>
          <w:sz w:val="24"/>
          <w:szCs w:val="24"/>
          <w:u w:val="single"/>
        </w:rPr>
        <w:t>都有合理的分工，来协作完成各自擅长的事情。我个人来说，我从不害怕眼前糟糕的情况，因为没有完美的</w:t>
      </w:r>
      <w:r w:rsidR="00695C68" w:rsidRPr="00244AFF">
        <w:rPr>
          <w:rFonts w:ascii="微软雅黑" w:hAnsi="微软雅黑" w:hint="eastAsia"/>
          <w:b/>
          <w:sz w:val="24"/>
          <w:szCs w:val="24"/>
          <w:u w:val="single"/>
        </w:rPr>
        <w:t>事情，我会担心持续</w:t>
      </w:r>
      <w:r w:rsidR="004228B8" w:rsidRPr="00244AFF">
        <w:rPr>
          <w:rFonts w:ascii="微软雅黑" w:hAnsi="微软雅黑" w:hint="eastAsia"/>
          <w:b/>
          <w:sz w:val="24"/>
          <w:szCs w:val="24"/>
          <w:u w:val="single"/>
        </w:rPr>
        <w:t>的</w:t>
      </w:r>
      <w:r w:rsidR="00695C68" w:rsidRPr="00244AFF">
        <w:rPr>
          <w:rFonts w:ascii="微软雅黑" w:hAnsi="微软雅黑" w:hint="eastAsia"/>
          <w:b/>
          <w:sz w:val="24"/>
          <w:szCs w:val="24"/>
          <w:u w:val="single"/>
        </w:rPr>
        <w:t>陷入糟糕的情况而看不到摆脱的希望</w:t>
      </w:r>
      <w:r w:rsidRPr="00244AFF">
        <w:rPr>
          <w:rFonts w:ascii="微软雅黑" w:hAnsi="微软雅黑" w:hint="eastAsia"/>
          <w:b/>
          <w:sz w:val="24"/>
          <w:szCs w:val="24"/>
          <w:u w:val="single"/>
        </w:rPr>
        <w:t>。</w:t>
      </w:r>
    </w:p>
    <w:p w:rsidR="00695C68" w:rsidRPr="006D33A2" w:rsidRDefault="00695C68" w:rsidP="00695C68">
      <w:pPr>
        <w:pStyle w:val="af3"/>
        <w:ind w:left="420" w:firstLine="480"/>
        <w:rPr>
          <w:rFonts w:ascii="微软雅黑" w:hAnsi="微软雅黑"/>
          <w:sz w:val="24"/>
          <w:szCs w:val="24"/>
        </w:rPr>
      </w:pPr>
      <w:r w:rsidRPr="006D33A2">
        <w:rPr>
          <w:rFonts w:ascii="微软雅黑" w:hAnsi="微软雅黑" w:hint="eastAsia"/>
          <w:sz w:val="24"/>
          <w:szCs w:val="24"/>
        </w:rPr>
        <w:t>基于上面的情况，我在2017年7月觉得我可以退出这个团队，而且这个想法一直在加深。2017年7月我向公司表达了我的想法、我的担忧，以及我实际所处的情况。公司也尝试着去解决这方面的问题，直到11月份</w:t>
      </w:r>
      <w:r w:rsidR="00E92CCF" w:rsidRPr="006D33A2">
        <w:rPr>
          <w:rFonts w:ascii="微软雅黑" w:hAnsi="微软雅黑" w:hint="eastAsia"/>
          <w:sz w:val="24"/>
          <w:szCs w:val="24"/>
        </w:rPr>
        <w:t>，</w:t>
      </w:r>
      <w:r w:rsidR="00434128">
        <w:rPr>
          <w:rFonts w:ascii="微软雅黑" w:hAnsi="微软雅黑" w:hint="eastAsia"/>
          <w:sz w:val="24"/>
          <w:szCs w:val="24"/>
        </w:rPr>
        <w:t>这期间</w:t>
      </w:r>
      <w:r w:rsidR="00E92CCF" w:rsidRPr="006D33A2">
        <w:rPr>
          <w:rFonts w:ascii="微软雅黑" w:hAnsi="微软雅黑" w:hint="eastAsia"/>
          <w:sz w:val="24"/>
          <w:szCs w:val="24"/>
        </w:rPr>
        <w:t>公司的变化以及团队的改善，离我个人的预期存在</w:t>
      </w:r>
      <w:r w:rsidR="005329EF" w:rsidRPr="006D33A2">
        <w:rPr>
          <w:rFonts w:ascii="微软雅黑" w:hAnsi="微软雅黑" w:hint="eastAsia"/>
          <w:sz w:val="24"/>
          <w:szCs w:val="24"/>
        </w:rPr>
        <w:t>不小</w:t>
      </w:r>
      <w:r w:rsidR="00E92CCF" w:rsidRPr="006D33A2">
        <w:rPr>
          <w:rFonts w:ascii="微软雅黑" w:hAnsi="微软雅黑" w:hint="eastAsia"/>
          <w:sz w:val="24"/>
          <w:szCs w:val="24"/>
        </w:rPr>
        <w:t>的差距。</w:t>
      </w:r>
    </w:p>
    <w:p w:rsidR="00E92CCF" w:rsidRPr="006D33A2" w:rsidRDefault="00EC7C47" w:rsidP="00695C68">
      <w:pPr>
        <w:pStyle w:val="af3"/>
        <w:ind w:left="420" w:firstLine="480"/>
        <w:rPr>
          <w:rFonts w:ascii="微软雅黑" w:hAnsi="微软雅黑" w:hint="eastAsia"/>
          <w:sz w:val="24"/>
          <w:szCs w:val="24"/>
        </w:rPr>
      </w:pPr>
      <w:r w:rsidRPr="006D33A2">
        <w:rPr>
          <w:rFonts w:ascii="微软雅黑" w:hAnsi="微软雅黑"/>
          <w:sz w:val="24"/>
          <w:szCs w:val="24"/>
        </w:rPr>
        <w:t>2017年11月崔总主动找了我</w:t>
      </w:r>
      <w:r w:rsidR="005329EF" w:rsidRPr="006D33A2">
        <w:rPr>
          <w:rFonts w:ascii="微软雅黑" w:hAnsi="微软雅黑" w:hint="eastAsia"/>
          <w:sz w:val="24"/>
          <w:szCs w:val="24"/>
        </w:rPr>
        <w:t>，谈了部门的情况</w:t>
      </w:r>
      <w:r w:rsidR="00D875B5" w:rsidRPr="006D33A2">
        <w:rPr>
          <w:rFonts w:ascii="微软雅黑" w:hAnsi="微软雅黑" w:hint="eastAsia"/>
          <w:sz w:val="24"/>
          <w:szCs w:val="24"/>
        </w:rPr>
        <w:t>，以及他的想法。当崔总提出我可以去带领整个团队去做时，我是排斥的。</w:t>
      </w:r>
      <w:r w:rsidR="00FD0692" w:rsidRPr="006D33A2">
        <w:rPr>
          <w:rFonts w:ascii="微软雅黑" w:hAnsi="微软雅黑" w:hint="eastAsia"/>
          <w:sz w:val="24"/>
          <w:szCs w:val="24"/>
        </w:rPr>
        <w:t>因为我希望我能够专注于技术岗，团队也很缺少技术人才，我觉得如果公司能够提供一个好的开发平台，我在技术岗位上能够为团队提供更多的价值。我对团队建设的看法，开发管理的认识，其实是得益于我长期工作在相对完善的开发公司和团队，也得益于我对软件开发的</w:t>
      </w:r>
      <w:r w:rsidR="00ED4BCF" w:rsidRPr="006D33A2">
        <w:rPr>
          <w:rFonts w:ascii="微软雅黑" w:hAnsi="微软雅黑" w:hint="eastAsia"/>
          <w:sz w:val="24"/>
          <w:szCs w:val="24"/>
        </w:rPr>
        <w:t>长期</w:t>
      </w:r>
      <w:r w:rsidR="00FD0692" w:rsidRPr="006D33A2">
        <w:rPr>
          <w:rFonts w:ascii="微软雅黑" w:hAnsi="微软雅黑" w:hint="eastAsia"/>
          <w:sz w:val="24"/>
          <w:szCs w:val="24"/>
        </w:rPr>
        <w:t>思考。</w:t>
      </w:r>
      <w:r w:rsidR="00556204">
        <w:rPr>
          <w:rFonts w:ascii="微软雅黑" w:hAnsi="微软雅黑" w:hint="eastAsia"/>
          <w:sz w:val="24"/>
          <w:szCs w:val="24"/>
        </w:rPr>
        <w:t>至于</w:t>
      </w:r>
      <w:r w:rsidR="00FD0692" w:rsidRPr="006D33A2">
        <w:rPr>
          <w:rFonts w:ascii="微软雅黑" w:hAnsi="微软雅黑" w:hint="eastAsia"/>
          <w:sz w:val="24"/>
          <w:szCs w:val="24"/>
        </w:rPr>
        <w:t>负责整个团队，我开始是不希望</w:t>
      </w:r>
      <w:r w:rsidR="00AA39FF" w:rsidRPr="006D33A2">
        <w:rPr>
          <w:rFonts w:ascii="微软雅黑" w:hAnsi="微软雅黑" w:hint="eastAsia"/>
          <w:sz w:val="24"/>
          <w:szCs w:val="24"/>
        </w:rPr>
        <w:t>去做</w:t>
      </w:r>
      <w:r w:rsidR="00FD0692" w:rsidRPr="006D33A2">
        <w:rPr>
          <w:rFonts w:ascii="微软雅黑" w:hAnsi="微软雅黑" w:hint="eastAsia"/>
          <w:sz w:val="24"/>
          <w:szCs w:val="24"/>
        </w:rPr>
        <w:t>的。</w:t>
      </w:r>
    </w:p>
    <w:p w:rsidR="00434128" w:rsidRDefault="008B09E6" w:rsidP="00434128">
      <w:pPr>
        <w:pStyle w:val="af3"/>
        <w:ind w:left="420" w:firstLine="480"/>
        <w:rPr>
          <w:rFonts w:ascii="微软雅黑" w:hAnsi="微软雅黑"/>
          <w:sz w:val="24"/>
          <w:szCs w:val="24"/>
        </w:rPr>
      </w:pPr>
      <w:r w:rsidRPr="006D33A2">
        <w:rPr>
          <w:rFonts w:ascii="微软雅黑" w:hAnsi="微软雅黑" w:hint="eastAsia"/>
          <w:sz w:val="24"/>
          <w:szCs w:val="24"/>
        </w:rPr>
        <w:t>经过几次和崔总</w:t>
      </w:r>
      <w:r w:rsidR="00F12A7B" w:rsidRPr="006D33A2">
        <w:rPr>
          <w:rFonts w:ascii="微软雅黑" w:hAnsi="微软雅黑" w:hint="eastAsia"/>
          <w:sz w:val="24"/>
          <w:szCs w:val="24"/>
        </w:rPr>
        <w:t>、梁总</w:t>
      </w:r>
      <w:r w:rsidRPr="006D33A2">
        <w:rPr>
          <w:rFonts w:ascii="微软雅黑" w:hAnsi="微软雅黑" w:hint="eastAsia"/>
          <w:sz w:val="24"/>
          <w:szCs w:val="24"/>
        </w:rPr>
        <w:t>的沟通，我也在审视这个团队所遇到的困境。</w:t>
      </w:r>
      <w:r w:rsidR="002E7476" w:rsidRPr="006D33A2">
        <w:rPr>
          <w:rFonts w:ascii="微软雅黑" w:hAnsi="微软雅黑" w:hint="eastAsia"/>
          <w:sz w:val="24"/>
          <w:szCs w:val="24"/>
        </w:rPr>
        <w:t>一年多来，我都希望团队有一个卓越的领导，懂得印刷专业知识，懂得开发管理，如果暂时没有这样的领导人选，我希望团队中有人</w:t>
      </w:r>
      <w:r w:rsidR="00920E71" w:rsidRPr="006D33A2">
        <w:rPr>
          <w:rFonts w:ascii="微软雅黑" w:hAnsi="微软雅黑" w:hint="eastAsia"/>
          <w:sz w:val="24"/>
          <w:szCs w:val="24"/>
        </w:rPr>
        <w:t>去主动</w:t>
      </w:r>
      <w:r w:rsidR="00150345">
        <w:rPr>
          <w:rFonts w:ascii="微软雅黑" w:hAnsi="微软雅黑" w:hint="eastAsia"/>
          <w:sz w:val="24"/>
          <w:szCs w:val="24"/>
        </w:rPr>
        <w:t>快速</w:t>
      </w:r>
      <w:r w:rsidR="00920E71" w:rsidRPr="006D33A2">
        <w:rPr>
          <w:rFonts w:ascii="微软雅黑" w:hAnsi="微软雅黑" w:hint="eastAsia"/>
          <w:sz w:val="24"/>
          <w:szCs w:val="24"/>
        </w:rPr>
        <w:t>成长为这样的人才。</w:t>
      </w:r>
      <w:r w:rsidR="00434128">
        <w:rPr>
          <w:rFonts w:ascii="微软雅黑" w:hAnsi="微软雅黑" w:hint="eastAsia"/>
          <w:sz w:val="24"/>
          <w:szCs w:val="24"/>
        </w:rPr>
        <w:t>如果一直没有这样的领导者，我已经不太希望继续在这里进行下去了。</w:t>
      </w:r>
    </w:p>
    <w:p w:rsidR="00EB0C38" w:rsidRPr="00FE7EC6" w:rsidRDefault="001415C5" w:rsidP="00FE7EC6">
      <w:pPr>
        <w:pStyle w:val="af3"/>
        <w:ind w:left="420" w:firstLine="480"/>
        <w:rPr>
          <w:rFonts w:ascii="微软雅黑" w:hAnsi="微软雅黑" w:hint="eastAsia"/>
          <w:sz w:val="24"/>
          <w:szCs w:val="24"/>
        </w:rPr>
      </w:pPr>
      <w:r>
        <w:rPr>
          <w:rFonts w:ascii="微软雅黑" w:hAnsi="微软雅黑" w:hint="eastAsia"/>
          <w:sz w:val="24"/>
          <w:szCs w:val="24"/>
        </w:rPr>
        <w:t>但有一点，我与公司的目标是一致的：</w:t>
      </w:r>
      <w:r w:rsidRPr="004F1FF0">
        <w:rPr>
          <w:rFonts w:ascii="微软雅黑" w:hAnsi="微软雅黑" w:hint="eastAsia"/>
          <w:b/>
          <w:i/>
          <w:sz w:val="24"/>
          <w:szCs w:val="24"/>
        </w:rPr>
        <w:t>打造一致优秀的软件开发团队。</w:t>
      </w:r>
      <w:r w:rsidR="001C257C">
        <w:rPr>
          <w:rFonts w:ascii="微软雅黑" w:hAnsi="微软雅黑" w:hint="eastAsia"/>
          <w:sz w:val="24"/>
          <w:szCs w:val="24"/>
        </w:rPr>
        <w:t>最终我向公司妥协了我的想法，公司也给我了一个机会：让我去领导这个团队。</w:t>
      </w:r>
      <w:r w:rsidR="00235E85">
        <w:rPr>
          <w:rFonts w:ascii="微软雅黑" w:hAnsi="微软雅黑" w:hint="eastAsia"/>
          <w:sz w:val="24"/>
          <w:szCs w:val="24"/>
        </w:rPr>
        <w:t>这个决定对我个人</w:t>
      </w:r>
      <w:r w:rsidR="00235E85">
        <w:rPr>
          <w:rFonts w:ascii="微软雅黑" w:hAnsi="微软雅黑" w:hint="eastAsia"/>
          <w:sz w:val="24"/>
          <w:szCs w:val="24"/>
        </w:rPr>
        <w:lastRenderedPageBreak/>
        <w:t>来说是困难的，很大程度上会导致我彻底的从技术岗转为管理岗，这个会对我造成恐惧感。</w:t>
      </w:r>
      <w:r w:rsidR="00673A97">
        <w:rPr>
          <w:rFonts w:ascii="微软雅黑" w:hAnsi="微软雅黑" w:hint="eastAsia"/>
          <w:sz w:val="24"/>
          <w:szCs w:val="24"/>
        </w:rPr>
        <w:t>既然做出了选择，那么我就要一直走下去，我不希望半途而废。如果说在之前的一年多时间里，我没有被打上“盛大印刷”这个标签，那么以后我将“盛大印刷”这个标签深入</w:t>
      </w:r>
      <w:r w:rsidR="008570C5">
        <w:rPr>
          <w:rFonts w:ascii="微软雅黑" w:hAnsi="微软雅黑" w:hint="eastAsia"/>
          <w:sz w:val="24"/>
          <w:szCs w:val="24"/>
        </w:rPr>
        <w:t>心中</w:t>
      </w:r>
      <w:r w:rsidR="00673A97">
        <w:rPr>
          <w:rFonts w:ascii="微软雅黑" w:hAnsi="微软雅黑" w:hint="eastAsia"/>
          <w:sz w:val="24"/>
          <w:szCs w:val="24"/>
        </w:rPr>
        <w:t>。</w:t>
      </w:r>
      <w:r w:rsidR="00235E85">
        <w:rPr>
          <w:rFonts w:ascii="微软雅黑" w:hAnsi="微软雅黑" w:hint="eastAsia"/>
          <w:sz w:val="24"/>
          <w:szCs w:val="24"/>
        </w:rPr>
        <w:t>带领整个团队，负责开发、运维、技术支持，</w:t>
      </w:r>
      <w:r w:rsidR="0041432B">
        <w:rPr>
          <w:rFonts w:ascii="微软雅黑" w:hAnsi="微软雅黑" w:hint="eastAsia"/>
          <w:sz w:val="24"/>
          <w:szCs w:val="24"/>
        </w:rPr>
        <w:t>这对我个人来说是个不小的挑战，因为我在公司是个新人，我对</w:t>
      </w:r>
      <w:r w:rsidR="00C801F4">
        <w:rPr>
          <w:rFonts w:ascii="微软雅黑" w:hAnsi="微软雅黑" w:hint="eastAsia"/>
          <w:sz w:val="24"/>
          <w:szCs w:val="24"/>
        </w:rPr>
        <w:t>公司的环境不熟悉，对</w:t>
      </w:r>
      <w:r w:rsidR="0041432B">
        <w:rPr>
          <w:rFonts w:ascii="微软雅黑" w:hAnsi="微软雅黑" w:hint="eastAsia"/>
          <w:sz w:val="24"/>
          <w:szCs w:val="24"/>
        </w:rPr>
        <w:t>公司的</w:t>
      </w:r>
      <w:r>
        <w:rPr>
          <w:rFonts w:ascii="微软雅黑" w:hAnsi="微软雅黑" w:hint="eastAsia"/>
          <w:sz w:val="24"/>
          <w:szCs w:val="24"/>
        </w:rPr>
        <w:t>业务知识</w:t>
      </w:r>
      <w:r w:rsidR="009A6735">
        <w:rPr>
          <w:rFonts w:ascii="微软雅黑" w:hAnsi="微软雅黑" w:hint="eastAsia"/>
          <w:sz w:val="24"/>
          <w:szCs w:val="24"/>
        </w:rPr>
        <w:t>、印刷知识</w:t>
      </w:r>
      <w:r>
        <w:rPr>
          <w:rFonts w:ascii="微软雅黑" w:hAnsi="微软雅黑" w:hint="eastAsia"/>
          <w:sz w:val="24"/>
          <w:szCs w:val="24"/>
        </w:rPr>
        <w:t>还很欠缺</w:t>
      </w:r>
      <w:r w:rsidR="00185202">
        <w:rPr>
          <w:rFonts w:ascii="微软雅黑" w:hAnsi="微软雅黑" w:hint="eastAsia"/>
          <w:sz w:val="24"/>
          <w:szCs w:val="24"/>
        </w:rPr>
        <w:t>，同时还面临</w:t>
      </w:r>
      <w:r w:rsidR="00F57677">
        <w:rPr>
          <w:rFonts w:ascii="微软雅黑" w:hAnsi="微软雅黑" w:hint="eastAsia"/>
          <w:sz w:val="24"/>
          <w:szCs w:val="24"/>
        </w:rPr>
        <w:t>大量的系统维护工作和新系统开发工作。</w:t>
      </w:r>
    </w:p>
    <w:p w:rsidR="00EB0C38" w:rsidRDefault="00EB0C38" w:rsidP="006A403A">
      <w:pPr>
        <w:pStyle w:val="af3"/>
        <w:ind w:left="420" w:firstLine="480"/>
        <w:rPr>
          <w:rFonts w:ascii="微软雅黑" w:hAnsi="微软雅黑"/>
          <w:b/>
          <w:sz w:val="24"/>
          <w:szCs w:val="24"/>
          <w:u w:val="single"/>
        </w:rPr>
      </w:pPr>
      <w:r>
        <w:rPr>
          <w:rFonts w:ascii="微软雅黑" w:hAnsi="微软雅黑" w:hint="eastAsia"/>
          <w:sz w:val="24"/>
          <w:szCs w:val="24"/>
        </w:rPr>
        <w:t>我接受整个挑战，我清楚困难，但并不害怕困难。</w:t>
      </w:r>
      <w:r w:rsidR="00926AC1">
        <w:rPr>
          <w:rFonts w:ascii="微软雅黑" w:hAnsi="微软雅黑" w:hint="eastAsia"/>
          <w:sz w:val="24"/>
          <w:szCs w:val="24"/>
        </w:rPr>
        <w:t>基于现有的团队成员，以及暂时遇到的问题，我将</w:t>
      </w:r>
      <w:r w:rsidR="00185202">
        <w:rPr>
          <w:rFonts w:ascii="微软雅黑" w:hAnsi="微软雅黑" w:hint="eastAsia"/>
          <w:sz w:val="24"/>
          <w:szCs w:val="24"/>
        </w:rPr>
        <w:t>信息</w:t>
      </w:r>
      <w:r w:rsidR="00926AC1">
        <w:rPr>
          <w:rFonts w:ascii="微软雅黑" w:hAnsi="微软雅黑" w:hint="eastAsia"/>
          <w:sz w:val="24"/>
          <w:szCs w:val="24"/>
        </w:rPr>
        <w:t>技术部分为四个小组（产品需求、技术支持、运维开发、产品开发）来开展工作。</w:t>
      </w:r>
      <w:r w:rsidR="002C5A22">
        <w:rPr>
          <w:rFonts w:ascii="微软雅黑" w:hAnsi="微软雅黑" w:hint="eastAsia"/>
          <w:sz w:val="24"/>
          <w:szCs w:val="24"/>
        </w:rPr>
        <w:t>我的目的也很简单：</w:t>
      </w:r>
      <w:r w:rsidR="002C5A22" w:rsidRPr="00244AFF">
        <w:rPr>
          <w:rFonts w:ascii="微软雅黑" w:hAnsi="微软雅黑" w:hint="eastAsia"/>
          <w:b/>
          <w:sz w:val="24"/>
          <w:szCs w:val="24"/>
          <w:u w:val="single"/>
        </w:rPr>
        <w:t>分解不同类型的工作任务，让团队成员更加专注某项或某几项工作，减少整个团队对个人的依赖</w:t>
      </w:r>
      <w:r w:rsidR="00244184" w:rsidRPr="00244AFF">
        <w:rPr>
          <w:rFonts w:ascii="微软雅黑" w:hAnsi="微软雅黑" w:hint="eastAsia"/>
          <w:b/>
          <w:sz w:val="24"/>
          <w:szCs w:val="24"/>
          <w:u w:val="single"/>
        </w:rPr>
        <w:t>，增加团队成员间的协作</w:t>
      </w:r>
      <w:r w:rsidR="002C5A22" w:rsidRPr="00244AFF">
        <w:rPr>
          <w:rFonts w:ascii="微软雅黑" w:hAnsi="微软雅黑" w:hint="eastAsia"/>
          <w:b/>
          <w:sz w:val="24"/>
          <w:szCs w:val="24"/>
          <w:u w:val="single"/>
        </w:rPr>
        <w:t>。</w:t>
      </w:r>
      <w:r w:rsidR="00BA6877" w:rsidRPr="00244AFF">
        <w:rPr>
          <w:rFonts w:ascii="微软雅黑" w:hAnsi="微软雅黑" w:hint="eastAsia"/>
          <w:b/>
          <w:sz w:val="24"/>
          <w:szCs w:val="24"/>
          <w:u w:val="single"/>
        </w:rPr>
        <w:t>我认为这样的划分是</w:t>
      </w:r>
      <w:r w:rsidR="000329A2" w:rsidRPr="00244AFF">
        <w:rPr>
          <w:rFonts w:ascii="微软雅黑" w:hAnsi="微软雅黑" w:hint="eastAsia"/>
          <w:b/>
          <w:sz w:val="24"/>
          <w:szCs w:val="24"/>
          <w:u w:val="single"/>
        </w:rPr>
        <w:t>很具有意义的，让团队成员保持专注可以在某项领域有更多的空间来学习提高技能，也会在工作中积累沉淀更多的知识，</w:t>
      </w:r>
      <w:r w:rsidR="009601AB" w:rsidRPr="00244AFF">
        <w:rPr>
          <w:rFonts w:ascii="微软雅黑" w:hAnsi="微软雅黑" w:hint="eastAsia"/>
          <w:b/>
          <w:sz w:val="24"/>
          <w:szCs w:val="24"/>
          <w:u w:val="single"/>
        </w:rPr>
        <w:t>同时</w:t>
      </w:r>
      <w:r w:rsidR="008D2A9C">
        <w:rPr>
          <w:rFonts w:ascii="微软雅黑" w:hAnsi="微软雅黑" w:hint="eastAsia"/>
          <w:b/>
          <w:sz w:val="24"/>
          <w:szCs w:val="24"/>
          <w:u w:val="single"/>
        </w:rPr>
        <w:t>大家相互协作会让个人工作和整体工作更有效率。</w:t>
      </w:r>
    </w:p>
    <w:p w:rsidR="00EF7BF0" w:rsidRPr="00FE7EC6" w:rsidRDefault="004A004E" w:rsidP="00FE7EC6">
      <w:pPr>
        <w:pStyle w:val="af3"/>
        <w:ind w:left="420" w:firstLine="480"/>
        <w:rPr>
          <w:rFonts w:ascii="微软雅黑" w:hAnsi="微软雅黑" w:hint="eastAsia"/>
          <w:sz w:val="24"/>
          <w:szCs w:val="24"/>
        </w:rPr>
      </w:pPr>
      <w:r>
        <w:rPr>
          <w:rFonts w:ascii="微软雅黑" w:hAnsi="微软雅黑" w:hint="eastAsia"/>
          <w:sz w:val="24"/>
          <w:szCs w:val="24"/>
        </w:rPr>
        <w:t>2017年12月</w:t>
      </w:r>
      <w:r w:rsidR="00FD6022">
        <w:rPr>
          <w:rFonts w:ascii="微软雅黑" w:hAnsi="微软雅黑" w:hint="eastAsia"/>
          <w:sz w:val="24"/>
          <w:szCs w:val="24"/>
        </w:rPr>
        <w:t>到2018年1月，</w:t>
      </w:r>
      <w:r w:rsidR="00C0794F" w:rsidRPr="00C0794F">
        <w:rPr>
          <w:rFonts w:ascii="微软雅黑" w:hAnsi="微软雅黑" w:hint="eastAsia"/>
          <w:sz w:val="24"/>
          <w:szCs w:val="24"/>
        </w:rPr>
        <w:t>我们已经划分了小组，</w:t>
      </w:r>
      <w:r w:rsidR="00CC4B55">
        <w:rPr>
          <w:rFonts w:ascii="微软雅黑" w:hAnsi="微软雅黑" w:hint="eastAsia"/>
          <w:sz w:val="24"/>
          <w:szCs w:val="24"/>
        </w:rPr>
        <w:t>产品开发和系统</w:t>
      </w:r>
      <w:proofErr w:type="gramStart"/>
      <w:r w:rsidR="00CC4B55">
        <w:rPr>
          <w:rFonts w:ascii="微软雅黑" w:hAnsi="微软雅黑" w:hint="eastAsia"/>
          <w:sz w:val="24"/>
          <w:szCs w:val="24"/>
        </w:rPr>
        <w:t>运维都有了</w:t>
      </w:r>
      <w:proofErr w:type="gramEnd"/>
      <w:r w:rsidR="00CC4B55">
        <w:rPr>
          <w:rFonts w:ascii="微软雅黑" w:hAnsi="微软雅黑" w:hint="eastAsia"/>
          <w:sz w:val="24"/>
          <w:szCs w:val="24"/>
        </w:rPr>
        <w:t>比较好的改善，</w:t>
      </w:r>
      <w:r w:rsidR="00C0794F" w:rsidRPr="00C0794F">
        <w:rPr>
          <w:rFonts w:ascii="微软雅黑" w:hAnsi="微软雅黑" w:hint="eastAsia"/>
          <w:sz w:val="24"/>
          <w:szCs w:val="24"/>
        </w:rPr>
        <w:t>但这并</w:t>
      </w:r>
      <w:r w:rsidR="00C66F8E">
        <w:rPr>
          <w:rFonts w:ascii="微软雅黑" w:hAnsi="微软雅黑" w:hint="eastAsia"/>
          <w:sz w:val="24"/>
          <w:szCs w:val="24"/>
        </w:rPr>
        <w:t>不意味</w:t>
      </w:r>
      <w:r w:rsidR="00C0794F" w:rsidRPr="00C0794F">
        <w:rPr>
          <w:rFonts w:ascii="微软雅黑" w:hAnsi="微软雅黑" w:hint="eastAsia"/>
          <w:sz w:val="24"/>
          <w:szCs w:val="24"/>
        </w:rPr>
        <w:t>着我们就保持这样</w:t>
      </w:r>
      <w:r w:rsidR="00CC4B55">
        <w:rPr>
          <w:rFonts w:ascii="微软雅黑" w:hAnsi="微软雅黑" w:hint="eastAsia"/>
          <w:sz w:val="24"/>
          <w:szCs w:val="24"/>
        </w:rPr>
        <w:t>的速度</w:t>
      </w:r>
      <w:r w:rsidR="00C0794F" w:rsidRPr="00C0794F">
        <w:rPr>
          <w:rFonts w:ascii="微软雅黑" w:hAnsi="微软雅黑" w:hint="eastAsia"/>
          <w:sz w:val="24"/>
          <w:szCs w:val="24"/>
        </w:rPr>
        <w:t>走下去，我们需要更多的知识，需要</w:t>
      </w:r>
      <w:r w:rsidR="00E17A97">
        <w:rPr>
          <w:rFonts w:ascii="微软雅黑" w:hAnsi="微软雅黑" w:hint="eastAsia"/>
          <w:sz w:val="24"/>
          <w:szCs w:val="24"/>
        </w:rPr>
        <w:t>培养和引入</w:t>
      </w:r>
      <w:r w:rsidR="00C0794F" w:rsidRPr="00C0794F">
        <w:rPr>
          <w:rFonts w:ascii="微软雅黑" w:hAnsi="微软雅黑" w:hint="eastAsia"/>
          <w:sz w:val="24"/>
          <w:szCs w:val="24"/>
        </w:rPr>
        <w:t>更好的人才，需要更好的</w:t>
      </w:r>
      <w:r w:rsidR="00BA6340">
        <w:rPr>
          <w:rFonts w:ascii="微软雅黑" w:hAnsi="微软雅黑" w:hint="eastAsia"/>
          <w:sz w:val="24"/>
          <w:szCs w:val="24"/>
        </w:rPr>
        <w:t>去完成工作。</w:t>
      </w:r>
      <w:r w:rsidR="0092165A">
        <w:rPr>
          <w:rFonts w:ascii="微软雅黑" w:hAnsi="微软雅黑" w:hint="eastAsia"/>
          <w:sz w:val="24"/>
          <w:szCs w:val="24"/>
        </w:rPr>
        <w:t>软件的需求整理、</w:t>
      </w:r>
      <w:r w:rsidR="00F15F87">
        <w:rPr>
          <w:rFonts w:ascii="微软雅黑" w:hAnsi="微软雅黑" w:hint="eastAsia"/>
          <w:sz w:val="24"/>
          <w:szCs w:val="24"/>
        </w:rPr>
        <w:t>需求</w:t>
      </w:r>
      <w:r w:rsidR="0092165A">
        <w:rPr>
          <w:rFonts w:ascii="微软雅黑" w:hAnsi="微软雅黑" w:hint="eastAsia"/>
          <w:sz w:val="24"/>
          <w:szCs w:val="24"/>
        </w:rPr>
        <w:t>转化、功能</w:t>
      </w:r>
      <w:r w:rsidR="00634E76">
        <w:rPr>
          <w:rFonts w:ascii="微软雅黑" w:hAnsi="微软雅黑" w:hint="eastAsia"/>
          <w:sz w:val="24"/>
          <w:szCs w:val="24"/>
        </w:rPr>
        <w:t>设计</w:t>
      </w:r>
      <w:r w:rsidR="00E87F0D">
        <w:rPr>
          <w:rFonts w:ascii="微软雅黑" w:hAnsi="微软雅黑" w:hint="eastAsia"/>
          <w:sz w:val="24"/>
          <w:szCs w:val="24"/>
        </w:rPr>
        <w:t>工作</w:t>
      </w:r>
      <w:r w:rsidR="00634E76">
        <w:rPr>
          <w:rFonts w:ascii="微软雅黑" w:hAnsi="微软雅黑" w:hint="eastAsia"/>
          <w:sz w:val="24"/>
          <w:szCs w:val="24"/>
        </w:rPr>
        <w:t>急需解决</w:t>
      </w:r>
      <w:r w:rsidR="00CC4B55">
        <w:rPr>
          <w:rFonts w:ascii="微软雅黑" w:hAnsi="微软雅黑" w:hint="eastAsia"/>
          <w:sz w:val="24"/>
          <w:szCs w:val="24"/>
        </w:rPr>
        <w:t>，</w:t>
      </w:r>
      <w:r w:rsidR="004D357A">
        <w:rPr>
          <w:rFonts w:ascii="微软雅黑" w:hAnsi="微软雅黑" w:hint="eastAsia"/>
          <w:sz w:val="24"/>
          <w:szCs w:val="24"/>
        </w:rPr>
        <w:t>印刷知识及技术知识也还有很多需要掌握</w:t>
      </w:r>
      <w:r w:rsidR="00CC4B55">
        <w:rPr>
          <w:rFonts w:ascii="微软雅黑" w:hAnsi="微软雅黑" w:hint="eastAsia"/>
          <w:sz w:val="24"/>
          <w:szCs w:val="24"/>
        </w:rPr>
        <w:t>，技术支持</w:t>
      </w:r>
      <w:r w:rsidR="00DA0B59">
        <w:rPr>
          <w:rFonts w:ascii="微软雅黑" w:hAnsi="微软雅黑" w:hint="eastAsia"/>
          <w:sz w:val="24"/>
          <w:szCs w:val="24"/>
        </w:rPr>
        <w:t>方面</w:t>
      </w:r>
      <w:r w:rsidR="00CC4B55">
        <w:rPr>
          <w:rFonts w:ascii="微软雅黑" w:hAnsi="微软雅黑" w:hint="eastAsia"/>
          <w:sz w:val="24"/>
          <w:szCs w:val="24"/>
        </w:rPr>
        <w:t>还需要更多的人员。</w:t>
      </w:r>
    </w:p>
    <w:p w:rsidR="00EF7BF0" w:rsidRDefault="00EF7BF0" w:rsidP="006A403A">
      <w:pPr>
        <w:pStyle w:val="af3"/>
        <w:ind w:left="420" w:firstLine="480"/>
        <w:rPr>
          <w:rFonts w:ascii="微软雅黑" w:hAnsi="微软雅黑"/>
          <w:sz w:val="24"/>
          <w:szCs w:val="24"/>
        </w:rPr>
      </w:pPr>
      <w:r>
        <w:rPr>
          <w:rFonts w:ascii="微软雅黑" w:hAnsi="微软雅黑" w:hint="eastAsia"/>
          <w:sz w:val="24"/>
          <w:szCs w:val="24"/>
        </w:rPr>
        <w:t>公司给了一个很好的平台，让团队去做软件上的工作。我也很乐意与团队中的每一个成员进行真诚深入的沟通。</w:t>
      </w:r>
      <w:r w:rsidR="005C6AFE">
        <w:rPr>
          <w:rFonts w:ascii="微软雅黑" w:hAnsi="微软雅黑" w:hint="eastAsia"/>
          <w:sz w:val="24"/>
          <w:szCs w:val="24"/>
        </w:rPr>
        <w:t>我个人并不喜欢多等级的团队，我喜欢扁平化的管理</w:t>
      </w:r>
      <w:r w:rsidR="004A4032">
        <w:rPr>
          <w:rFonts w:ascii="微软雅黑" w:hAnsi="微软雅黑" w:hint="eastAsia"/>
          <w:sz w:val="24"/>
          <w:szCs w:val="24"/>
        </w:rPr>
        <w:t>风格，在我看来作为一个</w:t>
      </w:r>
      <w:r w:rsidR="009F5BA6">
        <w:rPr>
          <w:rFonts w:ascii="微软雅黑" w:hAnsi="微软雅黑" w:hint="eastAsia"/>
          <w:sz w:val="24"/>
          <w:szCs w:val="24"/>
        </w:rPr>
        <w:t>经验相对丰富的软件工程师、一个</w:t>
      </w:r>
      <w:r w:rsidR="004A4032">
        <w:rPr>
          <w:rFonts w:ascii="微软雅黑" w:hAnsi="微软雅黑" w:hint="eastAsia"/>
          <w:sz w:val="24"/>
          <w:szCs w:val="24"/>
        </w:rPr>
        <w:t>团队的领导者，</w:t>
      </w:r>
      <w:r w:rsidR="00E31798">
        <w:rPr>
          <w:rFonts w:ascii="微软雅黑" w:hAnsi="微软雅黑" w:hint="eastAsia"/>
          <w:sz w:val="24"/>
          <w:szCs w:val="24"/>
        </w:rPr>
        <w:t>我只是团队中普通的一员，我愿意分享我的经验、我的知识、我的见解，我也愿意</w:t>
      </w:r>
      <w:r w:rsidR="00D13E48">
        <w:rPr>
          <w:rFonts w:ascii="微软雅黑" w:hAnsi="微软雅黑" w:hint="eastAsia"/>
          <w:sz w:val="24"/>
          <w:szCs w:val="24"/>
        </w:rPr>
        <w:t>倾听团队每个成员的经验、知识、见解。</w:t>
      </w:r>
      <w:r w:rsidR="000A7BE2">
        <w:rPr>
          <w:rFonts w:ascii="微软雅黑" w:hAnsi="微软雅黑" w:hint="eastAsia"/>
          <w:sz w:val="24"/>
          <w:szCs w:val="24"/>
        </w:rPr>
        <w:t>我希望这个团队在各岗位各方面都有</w:t>
      </w:r>
      <w:r w:rsidR="0026443E">
        <w:rPr>
          <w:rFonts w:ascii="微软雅黑" w:hAnsi="微软雅黑" w:hint="eastAsia"/>
          <w:sz w:val="24"/>
          <w:szCs w:val="24"/>
        </w:rPr>
        <w:t>精英</w:t>
      </w:r>
      <w:r w:rsidR="00961DDC">
        <w:rPr>
          <w:rFonts w:ascii="微软雅黑" w:hAnsi="微软雅黑" w:hint="eastAsia"/>
          <w:sz w:val="24"/>
          <w:szCs w:val="24"/>
        </w:rPr>
        <w:t>来引领</w:t>
      </w:r>
      <w:bookmarkStart w:id="0" w:name="_GoBack"/>
      <w:bookmarkEnd w:id="0"/>
      <w:r w:rsidR="00BA0D5A">
        <w:rPr>
          <w:rFonts w:ascii="微软雅黑" w:hAnsi="微软雅黑" w:hint="eastAsia"/>
          <w:sz w:val="24"/>
          <w:szCs w:val="24"/>
        </w:rPr>
        <w:t>团队前进，</w:t>
      </w:r>
      <w:r w:rsidR="00370836">
        <w:rPr>
          <w:rFonts w:ascii="微软雅黑" w:hAnsi="微软雅黑" w:hint="eastAsia"/>
          <w:sz w:val="24"/>
          <w:szCs w:val="24"/>
        </w:rPr>
        <w:t>为公司提供价值。</w:t>
      </w:r>
      <w:r w:rsidR="00572475">
        <w:rPr>
          <w:rFonts w:ascii="微软雅黑" w:hAnsi="微软雅黑" w:hint="eastAsia"/>
          <w:sz w:val="24"/>
          <w:szCs w:val="24"/>
        </w:rPr>
        <w:t>我也希望这个团队</w:t>
      </w:r>
      <w:r w:rsidR="00880318">
        <w:rPr>
          <w:rFonts w:ascii="微软雅黑" w:hAnsi="微软雅黑" w:hint="eastAsia"/>
          <w:sz w:val="24"/>
          <w:szCs w:val="24"/>
        </w:rPr>
        <w:t>以后</w:t>
      </w:r>
      <w:r w:rsidR="00874066">
        <w:rPr>
          <w:rFonts w:ascii="微软雅黑" w:hAnsi="微软雅黑" w:hint="eastAsia"/>
          <w:sz w:val="24"/>
          <w:szCs w:val="24"/>
        </w:rPr>
        <w:t>能够做出最大贡献和得到最多</w:t>
      </w:r>
      <w:r w:rsidR="00572475">
        <w:rPr>
          <w:rFonts w:ascii="微软雅黑" w:hAnsi="微软雅黑" w:hint="eastAsia"/>
          <w:sz w:val="24"/>
          <w:szCs w:val="24"/>
        </w:rPr>
        <w:t>收入的不是</w:t>
      </w:r>
      <w:r w:rsidR="004A30CB">
        <w:rPr>
          <w:rFonts w:ascii="微软雅黑" w:hAnsi="微软雅黑" w:hint="eastAsia"/>
          <w:sz w:val="24"/>
          <w:szCs w:val="24"/>
        </w:rPr>
        <w:t>管理者</w:t>
      </w:r>
      <w:r w:rsidR="00572475">
        <w:rPr>
          <w:rFonts w:ascii="微软雅黑" w:hAnsi="微软雅黑" w:hint="eastAsia"/>
          <w:sz w:val="24"/>
          <w:szCs w:val="24"/>
        </w:rPr>
        <w:t>，而是一个技术精英。</w:t>
      </w:r>
    </w:p>
    <w:p w:rsidR="00793EE0" w:rsidRDefault="00793EE0" w:rsidP="00793EE0">
      <w:pPr>
        <w:ind w:firstLineChars="175" w:firstLine="420"/>
        <w:rPr>
          <w:rFonts w:ascii="微软雅黑" w:hAnsi="微软雅黑"/>
          <w:sz w:val="24"/>
          <w:szCs w:val="24"/>
        </w:rPr>
      </w:pPr>
    </w:p>
    <w:p w:rsidR="00793EE0" w:rsidRPr="00793EE0" w:rsidRDefault="00793EE0" w:rsidP="00793EE0">
      <w:pPr>
        <w:ind w:firstLineChars="175" w:firstLine="420"/>
        <w:jc w:val="right"/>
        <w:rPr>
          <w:rFonts w:ascii="微软雅黑" w:hAnsi="微软雅黑" w:hint="eastAsia"/>
          <w:sz w:val="24"/>
          <w:szCs w:val="24"/>
        </w:rPr>
      </w:pPr>
      <w:r w:rsidRPr="00793EE0">
        <w:rPr>
          <w:rFonts w:ascii="微软雅黑" w:hAnsi="微软雅黑" w:hint="eastAsia"/>
          <w:sz w:val="24"/>
          <w:szCs w:val="24"/>
        </w:rPr>
        <w:t xml:space="preserve">郑世可 于 </w:t>
      </w:r>
      <w:r w:rsidRPr="00793EE0">
        <w:rPr>
          <w:rFonts w:ascii="微软雅黑" w:hAnsi="微软雅黑"/>
          <w:sz w:val="24"/>
          <w:szCs w:val="24"/>
        </w:rPr>
        <w:t>2018-02-06</w:t>
      </w:r>
    </w:p>
    <w:sectPr w:rsidR="00793EE0" w:rsidRPr="00793EE0">
      <w:footerReference w:type="default" r:id="rId10"/>
      <w:pgSz w:w="12240" w:h="15840"/>
      <w:pgMar w:top="1152" w:right="1253" w:bottom="2160" w:left="1253" w:header="720" w:footer="129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6F6E" w:rsidRDefault="00936F6E">
      <w:pPr>
        <w:spacing w:after="0"/>
      </w:pPr>
      <w:r>
        <w:separator/>
      </w:r>
    </w:p>
  </w:endnote>
  <w:endnote w:type="continuationSeparator" w:id="0">
    <w:p w:rsidR="00936F6E" w:rsidRDefault="00936F6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14C2" w:rsidRDefault="00DC14C2">
    <w:pPr>
      <w:pStyle w:val="a4"/>
    </w:pPr>
    <w:r>
      <w:rPr>
        <w:lang w:val="zh-CN"/>
      </w:rPr>
      <w:t>页</w:t>
    </w:r>
    <w:r>
      <w:rPr>
        <w:lang w:val="zh-CN"/>
      </w:rPr>
      <w:t xml:space="preserve"> </w:t>
    </w:r>
    <w:r>
      <w:fldChar w:fldCharType="begin"/>
    </w:r>
    <w:r>
      <w:instrText>PAGE   \* MERGEFORMAT</w:instrText>
    </w:r>
    <w:r>
      <w:fldChar w:fldCharType="separate"/>
    </w:r>
    <w:r w:rsidR="00961DDC" w:rsidRPr="00961DDC">
      <w:rPr>
        <w:noProof/>
        <w:lang w:val="zh-CN"/>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6F6E" w:rsidRDefault="00936F6E">
      <w:pPr>
        <w:spacing w:after="0"/>
      </w:pPr>
      <w:r>
        <w:separator/>
      </w:r>
    </w:p>
  </w:footnote>
  <w:footnote w:type="continuationSeparator" w:id="0">
    <w:p w:rsidR="00936F6E" w:rsidRDefault="00936F6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E7077"/>
    <w:multiLevelType w:val="multilevel"/>
    <w:tmpl w:val="03EE707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E47793F"/>
    <w:multiLevelType w:val="multilevel"/>
    <w:tmpl w:val="3E47793F"/>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40FB165E"/>
    <w:multiLevelType w:val="multilevel"/>
    <w:tmpl w:val="40FB165E"/>
    <w:lvl w:ilvl="0">
      <w:start w:val="1"/>
      <w:numFmt w:val="bullet"/>
      <w:pStyle w:val="a"/>
      <w:lvlText w:val=""/>
      <w:lvlJc w:val="left"/>
      <w:pPr>
        <w:tabs>
          <w:tab w:val="left" w:pos="144"/>
        </w:tabs>
        <w:ind w:left="144" w:hanging="144"/>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576B7244"/>
    <w:multiLevelType w:val="multilevel"/>
    <w:tmpl w:val="576B7244"/>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5B92402B"/>
    <w:multiLevelType w:val="multilevel"/>
    <w:tmpl w:val="5B92402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66BD204B"/>
    <w:multiLevelType w:val="multilevel"/>
    <w:tmpl w:val="66BD204B"/>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5"/>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92D"/>
    <w:rsid w:val="00000A67"/>
    <w:rsid w:val="00000DB0"/>
    <w:rsid w:val="00002EE4"/>
    <w:rsid w:val="0000399A"/>
    <w:rsid w:val="000041C5"/>
    <w:rsid w:val="00006626"/>
    <w:rsid w:val="000067E0"/>
    <w:rsid w:val="00007040"/>
    <w:rsid w:val="0000755D"/>
    <w:rsid w:val="00010ABF"/>
    <w:rsid w:val="00014A92"/>
    <w:rsid w:val="00014E10"/>
    <w:rsid w:val="00015591"/>
    <w:rsid w:val="00015851"/>
    <w:rsid w:val="00015932"/>
    <w:rsid w:val="00017690"/>
    <w:rsid w:val="00017BF8"/>
    <w:rsid w:val="00017C45"/>
    <w:rsid w:val="00020639"/>
    <w:rsid w:val="00020965"/>
    <w:rsid w:val="000209A7"/>
    <w:rsid w:val="00022B57"/>
    <w:rsid w:val="00022D2F"/>
    <w:rsid w:val="000244B7"/>
    <w:rsid w:val="00026463"/>
    <w:rsid w:val="00027A73"/>
    <w:rsid w:val="0003084E"/>
    <w:rsid w:val="000329A2"/>
    <w:rsid w:val="0003433C"/>
    <w:rsid w:val="0003570F"/>
    <w:rsid w:val="00035716"/>
    <w:rsid w:val="00035B38"/>
    <w:rsid w:val="000371E3"/>
    <w:rsid w:val="0004085A"/>
    <w:rsid w:val="0004203A"/>
    <w:rsid w:val="0004245D"/>
    <w:rsid w:val="00042BB8"/>
    <w:rsid w:val="00042FEE"/>
    <w:rsid w:val="0004300B"/>
    <w:rsid w:val="0004305A"/>
    <w:rsid w:val="0004361A"/>
    <w:rsid w:val="00043E06"/>
    <w:rsid w:val="00050B6D"/>
    <w:rsid w:val="00050EE6"/>
    <w:rsid w:val="00051016"/>
    <w:rsid w:val="00053B5B"/>
    <w:rsid w:val="00054131"/>
    <w:rsid w:val="000541D5"/>
    <w:rsid w:val="00055BAF"/>
    <w:rsid w:val="00056F3F"/>
    <w:rsid w:val="00057156"/>
    <w:rsid w:val="0005755E"/>
    <w:rsid w:val="0006180D"/>
    <w:rsid w:val="0006327D"/>
    <w:rsid w:val="000636EC"/>
    <w:rsid w:val="00063B36"/>
    <w:rsid w:val="00065591"/>
    <w:rsid w:val="0006561E"/>
    <w:rsid w:val="0006733E"/>
    <w:rsid w:val="00070E70"/>
    <w:rsid w:val="00072234"/>
    <w:rsid w:val="000726DC"/>
    <w:rsid w:val="00072C3D"/>
    <w:rsid w:val="00073479"/>
    <w:rsid w:val="00073A39"/>
    <w:rsid w:val="00073DCE"/>
    <w:rsid w:val="00074B31"/>
    <w:rsid w:val="00074CF9"/>
    <w:rsid w:val="00076712"/>
    <w:rsid w:val="000768CB"/>
    <w:rsid w:val="0008053B"/>
    <w:rsid w:val="00082138"/>
    <w:rsid w:val="00083D35"/>
    <w:rsid w:val="00084C71"/>
    <w:rsid w:val="00084E35"/>
    <w:rsid w:val="00084EC5"/>
    <w:rsid w:val="00085133"/>
    <w:rsid w:val="00085CDA"/>
    <w:rsid w:val="0008747B"/>
    <w:rsid w:val="000901DC"/>
    <w:rsid w:val="000902AA"/>
    <w:rsid w:val="00092DC8"/>
    <w:rsid w:val="00094D2E"/>
    <w:rsid w:val="00094D9E"/>
    <w:rsid w:val="0009600A"/>
    <w:rsid w:val="000A00BB"/>
    <w:rsid w:val="000A0C2B"/>
    <w:rsid w:val="000A13D0"/>
    <w:rsid w:val="000A15DD"/>
    <w:rsid w:val="000A1C66"/>
    <w:rsid w:val="000A2B8C"/>
    <w:rsid w:val="000A3EFE"/>
    <w:rsid w:val="000A52F3"/>
    <w:rsid w:val="000A580E"/>
    <w:rsid w:val="000A5B57"/>
    <w:rsid w:val="000A7BE2"/>
    <w:rsid w:val="000B13A0"/>
    <w:rsid w:val="000B3073"/>
    <w:rsid w:val="000B443F"/>
    <w:rsid w:val="000B720E"/>
    <w:rsid w:val="000B7D39"/>
    <w:rsid w:val="000C0310"/>
    <w:rsid w:val="000C0591"/>
    <w:rsid w:val="000C071D"/>
    <w:rsid w:val="000C1443"/>
    <w:rsid w:val="000C28D9"/>
    <w:rsid w:val="000C5B8F"/>
    <w:rsid w:val="000D05F1"/>
    <w:rsid w:val="000D1937"/>
    <w:rsid w:val="000D2BBF"/>
    <w:rsid w:val="000D5C60"/>
    <w:rsid w:val="000D6AE1"/>
    <w:rsid w:val="000D7605"/>
    <w:rsid w:val="000E0675"/>
    <w:rsid w:val="000E0977"/>
    <w:rsid w:val="000E112B"/>
    <w:rsid w:val="000E2A00"/>
    <w:rsid w:val="000E30F3"/>
    <w:rsid w:val="000E37F4"/>
    <w:rsid w:val="000E3B22"/>
    <w:rsid w:val="000E4E72"/>
    <w:rsid w:val="000E54D9"/>
    <w:rsid w:val="000E6A92"/>
    <w:rsid w:val="000E6B86"/>
    <w:rsid w:val="000F038E"/>
    <w:rsid w:val="000F08D3"/>
    <w:rsid w:val="000F0FBC"/>
    <w:rsid w:val="000F1828"/>
    <w:rsid w:val="000F184B"/>
    <w:rsid w:val="000F196A"/>
    <w:rsid w:val="000F3F65"/>
    <w:rsid w:val="000F6234"/>
    <w:rsid w:val="000F7C74"/>
    <w:rsid w:val="001020CD"/>
    <w:rsid w:val="0010369B"/>
    <w:rsid w:val="00103F78"/>
    <w:rsid w:val="00103FE3"/>
    <w:rsid w:val="0010615F"/>
    <w:rsid w:val="00106A05"/>
    <w:rsid w:val="001103AD"/>
    <w:rsid w:val="0011226F"/>
    <w:rsid w:val="001129B9"/>
    <w:rsid w:val="00112A1B"/>
    <w:rsid w:val="0011491D"/>
    <w:rsid w:val="00114CA1"/>
    <w:rsid w:val="0011612B"/>
    <w:rsid w:val="00116BA2"/>
    <w:rsid w:val="00120190"/>
    <w:rsid w:val="001212FE"/>
    <w:rsid w:val="00121D15"/>
    <w:rsid w:val="00123DAD"/>
    <w:rsid w:val="00124275"/>
    <w:rsid w:val="0012443A"/>
    <w:rsid w:val="001246B9"/>
    <w:rsid w:val="00127106"/>
    <w:rsid w:val="001314CC"/>
    <w:rsid w:val="00132316"/>
    <w:rsid w:val="001325D3"/>
    <w:rsid w:val="00132A6E"/>
    <w:rsid w:val="0013502B"/>
    <w:rsid w:val="00135C72"/>
    <w:rsid w:val="00136052"/>
    <w:rsid w:val="00136F95"/>
    <w:rsid w:val="00137930"/>
    <w:rsid w:val="001415C5"/>
    <w:rsid w:val="001417D0"/>
    <w:rsid w:val="00142C2D"/>
    <w:rsid w:val="0014314F"/>
    <w:rsid w:val="001437E5"/>
    <w:rsid w:val="00144480"/>
    <w:rsid w:val="00144871"/>
    <w:rsid w:val="00150345"/>
    <w:rsid w:val="001559D1"/>
    <w:rsid w:val="001604B9"/>
    <w:rsid w:val="00160D95"/>
    <w:rsid w:val="001617E2"/>
    <w:rsid w:val="001629C4"/>
    <w:rsid w:val="00162BA4"/>
    <w:rsid w:val="001637C2"/>
    <w:rsid w:val="00163802"/>
    <w:rsid w:val="00163934"/>
    <w:rsid w:val="00163ADF"/>
    <w:rsid w:val="00166C0F"/>
    <w:rsid w:val="00170748"/>
    <w:rsid w:val="0017106C"/>
    <w:rsid w:val="00171929"/>
    <w:rsid w:val="001720D3"/>
    <w:rsid w:val="00172478"/>
    <w:rsid w:val="00173586"/>
    <w:rsid w:val="0017359D"/>
    <w:rsid w:val="00173802"/>
    <w:rsid w:val="00173C5C"/>
    <w:rsid w:val="0017453C"/>
    <w:rsid w:val="00174F47"/>
    <w:rsid w:val="00174F7F"/>
    <w:rsid w:val="00176274"/>
    <w:rsid w:val="001763D1"/>
    <w:rsid w:val="001764A9"/>
    <w:rsid w:val="00176D54"/>
    <w:rsid w:val="00176F9A"/>
    <w:rsid w:val="001778E2"/>
    <w:rsid w:val="0018156F"/>
    <w:rsid w:val="00182D10"/>
    <w:rsid w:val="00183C8E"/>
    <w:rsid w:val="00184BCB"/>
    <w:rsid w:val="00185188"/>
    <w:rsid w:val="00185202"/>
    <w:rsid w:val="00186229"/>
    <w:rsid w:val="00190D0A"/>
    <w:rsid w:val="00190FAE"/>
    <w:rsid w:val="0019318C"/>
    <w:rsid w:val="00193324"/>
    <w:rsid w:val="00193C73"/>
    <w:rsid w:val="00193D0E"/>
    <w:rsid w:val="0019474F"/>
    <w:rsid w:val="00194FBE"/>
    <w:rsid w:val="00197DBA"/>
    <w:rsid w:val="00197EBE"/>
    <w:rsid w:val="001A10F0"/>
    <w:rsid w:val="001A257A"/>
    <w:rsid w:val="001A2FC4"/>
    <w:rsid w:val="001A374F"/>
    <w:rsid w:val="001A3F63"/>
    <w:rsid w:val="001A4FCF"/>
    <w:rsid w:val="001A5033"/>
    <w:rsid w:val="001A5825"/>
    <w:rsid w:val="001A5F8F"/>
    <w:rsid w:val="001A73B2"/>
    <w:rsid w:val="001B0FC5"/>
    <w:rsid w:val="001B1322"/>
    <w:rsid w:val="001B17F0"/>
    <w:rsid w:val="001B1C4C"/>
    <w:rsid w:val="001B347E"/>
    <w:rsid w:val="001B3C1D"/>
    <w:rsid w:val="001B49E9"/>
    <w:rsid w:val="001B5D75"/>
    <w:rsid w:val="001B6700"/>
    <w:rsid w:val="001B70C4"/>
    <w:rsid w:val="001C00BC"/>
    <w:rsid w:val="001C257C"/>
    <w:rsid w:val="001C2EBB"/>
    <w:rsid w:val="001C75C2"/>
    <w:rsid w:val="001C77A7"/>
    <w:rsid w:val="001C7A9F"/>
    <w:rsid w:val="001D1678"/>
    <w:rsid w:val="001D3B5D"/>
    <w:rsid w:val="001D3C79"/>
    <w:rsid w:val="001D4625"/>
    <w:rsid w:val="001D6A4A"/>
    <w:rsid w:val="001E0A63"/>
    <w:rsid w:val="001E18BD"/>
    <w:rsid w:val="001E1ECA"/>
    <w:rsid w:val="001E3C5B"/>
    <w:rsid w:val="001E4735"/>
    <w:rsid w:val="001E651C"/>
    <w:rsid w:val="001E717A"/>
    <w:rsid w:val="001F200D"/>
    <w:rsid w:val="001F27F0"/>
    <w:rsid w:val="001F4C57"/>
    <w:rsid w:val="0020146E"/>
    <w:rsid w:val="00201BD2"/>
    <w:rsid w:val="00202AD1"/>
    <w:rsid w:val="00204A20"/>
    <w:rsid w:val="00204C23"/>
    <w:rsid w:val="002050B1"/>
    <w:rsid w:val="00205BEA"/>
    <w:rsid w:val="00210954"/>
    <w:rsid w:val="002124DB"/>
    <w:rsid w:val="002136E5"/>
    <w:rsid w:val="00215063"/>
    <w:rsid w:val="002151D6"/>
    <w:rsid w:val="00215E29"/>
    <w:rsid w:val="00216139"/>
    <w:rsid w:val="002162DA"/>
    <w:rsid w:val="002162E5"/>
    <w:rsid w:val="0021633E"/>
    <w:rsid w:val="0021647B"/>
    <w:rsid w:val="00217727"/>
    <w:rsid w:val="0022001E"/>
    <w:rsid w:val="00220847"/>
    <w:rsid w:val="00223D3D"/>
    <w:rsid w:val="002245A8"/>
    <w:rsid w:val="002254E4"/>
    <w:rsid w:val="002262F5"/>
    <w:rsid w:val="00227167"/>
    <w:rsid w:val="00230BBC"/>
    <w:rsid w:val="00231F58"/>
    <w:rsid w:val="00233036"/>
    <w:rsid w:val="0023352D"/>
    <w:rsid w:val="00233BD8"/>
    <w:rsid w:val="002346C9"/>
    <w:rsid w:val="00234C39"/>
    <w:rsid w:val="00235206"/>
    <w:rsid w:val="00235B44"/>
    <w:rsid w:val="00235E85"/>
    <w:rsid w:val="00237E95"/>
    <w:rsid w:val="002407A7"/>
    <w:rsid w:val="002414FC"/>
    <w:rsid w:val="002415EE"/>
    <w:rsid w:val="00244184"/>
    <w:rsid w:val="00244AFF"/>
    <w:rsid w:val="00247205"/>
    <w:rsid w:val="00247F4F"/>
    <w:rsid w:val="002500E7"/>
    <w:rsid w:val="002516E4"/>
    <w:rsid w:val="00252292"/>
    <w:rsid w:val="002524CB"/>
    <w:rsid w:val="00252EBC"/>
    <w:rsid w:val="00253AE5"/>
    <w:rsid w:val="0025456C"/>
    <w:rsid w:val="00254A70"/>
    <w:rsid w:val="00256667"/>
    <w:rsid w:val="00260B54"/>
    <w:rsid w:val="0026288B"/>
    <w:rsid w:val="00263715"/>
    <w:rsid w:val="0026376B"/>
    <w:rsid w:val="0026443E"/>
    <w:rsid w:val="002649CF"/>
    <w:rsid w:val="002666E8"/>
    <w:rsid w:val="00266FAB"/>
    <w:rsid w:val="00266FD7"/>
    <w:rsid w:val="00271ACC"/>
    <w:rsid w:val="00271D55"/>
    <w:rsid w:val="0027323E"/>
    <w:rsid w:val="002747F7"/>
    <w:rsid w:val="00276322"/>
    <w:rsid w:val="002763D0"/>
    <w:rsid w:val="00276E5A"/>
    <w:rsid w:val="002776B5"/>
    <w:rsid w:val="00281921"/>
    <w:rsid w:val="00282D84"/>
    <w:rsid w:val="002845ED"/>
    <w:rsid w:val="0028460B"/>
    <w:rsid w:val="0028460D"/>
    <w:rsid w:val="00286190"/>
    <w:rsid w:val="00286BF9"/>
    <w:rsid w:val="002908F8"/>
    <w:rsid w:val="00291D72"/>
    <w:rsid w:val="00292A2C"/>
    <w:rsid w:val="002937B1"/>
    <w:rsid w:val="002948A8"/>
    <w:rsid w:val="00294DD2"/>
    <w:rsid w:val="00294FC1"/>
    <w:rsid w:val="002977BA"/>
    <w:rsid w:val="002A1098"/>
    <w:rsid w:val="002A1A33"/>
    <w:rsid w:val="002A1BCE"/>
    <w:rsid w:val="002A3506"/>
    <w:rsid w:val="002A36AC"/>
    <w:rsid w:val="002A41D6"/>
    <w:rsid w:val="002A6467"/>
    <w:rsid w:val="002A68FC"/>
    <w:rsid w:val="002B0313"/>
    <w:rsid w:val="002B0A7D"/>
    <w:rsid w:val="002B1B11"/>
    <w:rsid w:val="002B2CA8"/>
    <w:rsid w:val="002B2CEF"/>
    <w:rsid w:val="002B34FB"/>
    <w:rsid w:val="002B3699"/>
    <w:rsid w:val="002B5A5D"/>
    <w:rsid w:val="002B60D3"/>
    <w:rsid w:val="002B6365"/>
    <w:rsid w:val="002B67F5"/>
    <w:rsid w:val="002C1821"/>
    <w:rsid w:val="002C3BDE"/>
    <w:rsid w:val="002C3F1D"/>
    <w:rsid w:val="002C4232"/>
    <w:rsid w:val="002C4EAF"/>
    <w:rsid w:val="002C5A22"/>
    <w:rsid w:val="002D049C"/>
    <w:rsid w:val="002D2C13"/>
    <w:rsid w:val="002D2D80"/>
    <w:rsid w:val="002D2DFA"/>
    <w:rsid w:val="002D4E87"/>
    <w:rsid w:val="002D5D14"/>
    <w:rsid w:val="002D5F33"/>
    <w:rsid w:val="002D6109"/>
    <w:rsid w:val="002D68AB"/>
    <w:rsid w:val="002D719C"/>
    <w:rsid w:val="002E14DB"/>
    <w:rsid w:val="002E1DA8"/>
    <w:rsid w:val="002E1F5F"/>
    <w:rsid w:val="002E3566"/>
    <w:rsid w:val="002E49F3"/>
    <w:rsid w:val="002E72CE"/>
    <w:rsid w:val="002E7476"/>
    <w:rsid w:val="002E747B"/>
    <w:rsid w:val="002F0F39"/>
    <w:rsid w:val="002F205E"/>
    <w:rsid w:val="002F3B44"/>
    <w:rsid w:val="002F40CD"/>
    <w:rsid w:val="002F4C53"/>
    <w:rsid w:val="002F5124"/>
    <w:rsid w:val="002F5B97"/>
    <w:rsid w:val="002F5E65"/>
    <w:rsid w:val="002F7621"/>
    <w:rsid w:val="002F764B"/>
    <w:rsid w:val="00300EFA"/>
    <w:rsid w:val="0030149D"/>
    <w:rsid w:val="00302DF4"/>
    <w:rsid w:val="00303529"/>
    <w:rsid w:val="00305551"/>
    <w:rsid w:val="00305E8A"/>
    <w:rsid w:val="00305F94"/>
    <w:rsid w:val="003064E4"/>
    <w:rsid w:val="0030678F"/>
    <w:rsid w:val="0031102D"/>
    <w:rsid w:val="003110C7"/>
    <w:rsid w:val="0031142C"/>
    <w:rsid w:val="003117D5"/>
    <w:rsid w:val="0031274C"/>
    <w:rsid w:val="003132BE"/>
    <w:rsid w:val="00313E74"/>
    <w:rsid w:val="00316162"/>
    <w:rsid w:val="003169F3"/>
    <w:rsid w:val="00317AD2"/>
    <w:rsid w:val="00322B74"/>
    <w:rsid w:val="003234AB"/>
    <w:rsid w:val="00324B40"/>
    <w:rsid w:val="00326EF6"/>
    <w:rsid w:val="003309CA"/>
    <w:rsid w:val="003320B0"/>
    <w:rsid w:val="003346F3"/>
    <w:rsid w:val="00335537"/>
    <w:rsid w:val="00341732"/>
    <w:rsid w:val="0034326C"/>
    <w:rsid w:val="00343C53"/>
    <w:rsid w:val="003447AF"/>
    <w:rsid w:val="00344F58"/>
    <w:rsid w:val="00351858"/>
    <w:rsid w:val="00353AE1"/>
    <w:rsid w:val="00356F49"/>
    <w:rsid w:val="003571D9"/>
    <w:rsid w:val="00357CF6"/>
    <w:rsid w:val="0036243D"/>
    <w:rsid w:val="00363AEF"/>
    <w:rsid w:val="00365C93"/>
    <w:rsid w:val="00366672"/>
    <w:rsid w:val="003676A9"/>
    <w:rsid w:val="003677F5"/>
    <w:rsid w:val="00370402"/>
    <w:rsid w:val="00370836"/>
    <w:rsid w:val="003713EB"/>
    <w:rsid w:val="003722C1"/>
    <w:rsid w:val="00374B68"/>
    <w:rsid w:val="00375EC3"/>
    <w:rsid w:val="003762CE"/>
    <w:rsid w:val="003810D4"/>
    <w:rsid w:val="00381C06"/>
    <w:rsid w:val="00381F51"/>
    <w:rsid w:val="00383690"/>
    <w:rsid w:val="00384533"/>
    <w:rsid w:val="0038638A"/>
    <w:rsid w:val="003903FD"/>
    <w:rsid w:val="003905ED"/>
    <w:rsid w:val="00390FE6"/>
    <w:rsid w:val="003914B1"/>
    <w:rsid w:val="00391780"/>
    <w:rsid w:val="00391836"/>
    <w:rsid w:val="00391B0B"/>
    <w:rsid w:val="00394D33"/>
    <w:rsid w:val="003A0861"/>
    <w:rsid w:val="003A1B18"/>
    <w:rsid w:val="003A1B28"/>
    <w:rsid w:val="003A1F5F"/>
    <w:rsid w:val="003A23E7"/>
    <w:rsid w:val="003A3D0B"/>
    <w:rsid w:val="003A4A36"/>
    <w:rsid w:val="003A4DF9"/>
    <w:rsid w:val="003A5E47"/>
    <w:rsid w:val="003A7943"/>
    <w:rsid w:val="003B0E27"/>
    <w:rsid w:val="003B3CD8"/>
    <w:rsid w:val="003B44AE"/>
    <w:rsid w:val="003B6178"/>
    <w:rsid w:val="003B6B05"/>
    <w:rsid w:val="003C12C6"/>
    <w:rsid w:val="003C1D5D"/>
    <w:rsid w:val="003C1D90"/>
    <w:rsid w:val="003C2194"/>
    <w:rsid w:val="003C4672"/>
    <w:rsid w:val="003C69A4"/>
    <w:rsid w:val="003C75E7"/>
    <w:rsid w:val="003D0061"/>
    <w:rsid w:val="003D04E4"/>
    <w:rsid w:val="003D0C91"/>
    <w:rsid w:val="003D2042"/>
    <w:rsid w:val="003D2251"/>
    <w:rsid w:val="003D23AC"/>
    <w:rsid w:val="003D2A03"/>
    <w:rsid w:val="003D36E8"/>
    <w:rsid w:val="003D4D04"/>
    <w:rsid w:val="003E0A1C"/>
    <w:rsid w:val="003E18CD"/>
    <w:rsid w:val="003E244D"/>
    <w:rsid w:val="003E6170"/>
    <w:rsid w:val="003E64B7"/>
    <w:rsid w:val="003E725B"/>
    <w:rsid w:val="003E730B"/>
    <w:rsid w:val="003E7EF6"/>
    <w:rsid w:val="003F16CC"/>
    <w:rsid w:val="003F32D9"/>
    <w:rsid w:val="003F41F6"/>
    <w:rsid w:val="003F4377"/>
    <w:rsid w:val="003F50E2"/>
    <w:rsid w:val="003F5490"/>
    <w:rsid w:val="003F666A"/>
    <w:rsid w:val="004000E8"/>
    <w:rsid w:val="004017B3"/>
    <w:rsid w:val="00401DCB"/>
    <w:rsid w:val="00402288"/>
    <w:rsid w:val="004053A4"/>
    <w:rsid w:val="0040693B"/>
    <w:rsid w:val="004069B5"/>
    <w:rsid w:val="004069EA"/>
    <w:rsid w:val="00410699"/>
    <w:rsid w:val="00410738"/>
    <w:rsid w:val="004114ED"/>
    <w:rsid w:val="0041432B"/>
    <w:rsid w:val="00415313"/>
    <w:rsid w:val="004162FB"/>
    <w:rsid w:val="0042080D"/>
    <w:rsid w:val="004228B8"/>
    <w:rsid w:val="004245FA"/>
    <w:rsid w:val="004258F4"/>
    <w:rsid w:val="00426799"/>
    <w:rsid w:val="00427ED6"/>
    <w:rsid w:val="00430C36"/>
    <w:rsid w:val="00431081"/>
    <w:rsid w:val="0043147A"/>
    <w:rsid w:val="00432134"/>
    <w:rsid w:val="0043334B"/>
    <w:rsid w:val="00433F88"/>
    <w:rsid w:val="00434128"/>
    <w:rsid w:val="004341E8"/>
    <w:rsid w:val="00434219"/>
    <w:rsid w:val="00434CA3"/>
    <w:rsid w:val="0043566E"/>
    <w:rsid w:val="00435A62"/>
    <w:rsid w:val="00436396"/>
    <w:rsid w:val="0043692F"/>
    <w:rsid w:val="00440D76"/>
    <w:rsid w:val="0044183F"/>
    <w:rsid w:val="00445838"/>
    <w:rsid w:val="00445B82"/>
    <w:rsid w:val="00446204"/>
    <w:rsid w:val="0044668B"/>
    <w:rsid w:val="004473F0"/>
    <w:rsid w:val="00452317"/>
    <w:rsid w:val="00452B0B"/>
    <w:rsid w:val="00454494"/>
    <w:rsid w:val="00456C36"/>
    <w:rsid w:val="00465101"/>
    <w:rsid w:val="00466007"/>
    <w:rsid w:val="00466938"/>
    <w:rsid w:val="0047116E"/>
    <w:rsid w:val="00472583"/>
    <w:rsid w:val="00473329"/>
    <w:rsid w:val="00473646"/>
    <w:rsid w:val="00474360"/>
    <w:rsid w:val="00480E48"/>
    <w:rsid w:val="004845C1"/>
    <w:rsid w:val="00484CD9"/>
    <w:rsid w:val="00486173"/>
    <w:rsid w:val="00486D92"/>
    <w:rsid w:val="00487772"/>
    <w:rsid w:val="004904E6"/>
    <w:rsid w:val="00490CC8"/>
    <w:rsid w:val="004918DC"/>
    <w:rsid w:val="00493BAA"/>
    <w:rsid w:val="00493F97"/>
    <w:rsid w:val="004947DC"/>
    <w:rsid w:val="004951CA"/>
    <w:rsid w:val="004A004E"/>
    <w:rsid w:val="004A30CB"/>
    <w:rsid w:val="004A319B"/>
    <w:rsid w:val="004A33CA"/>
    <w:rsid w:val="004A346D"/>
    <w:rsid w:val="004A3559"/>
    <w:rsid w:val="004A3627"/>
    <w:rsid w:val="004A3987"/>
    <w:rsid w:val="004A4032"/>
    <w:rsid w:val="004A465D"/>
    <w:rsid w:val="004A46B5"/>
    <w:rsid w:val="004A471A"/>
    <w:rsid w:val="004A4E0E"/>
    <w:rsid w:val="004A555E"/>
    <w:rsid w:val="004A683B"/>
    <w:rsid w:val="004A6855"/>
    <w:rsid w:val="004A7107"/>
    <w:rsid w:val="004B1493"/>
    <w:rsid w:val="004B1D24"/>
    <w:rsid w:val="004B23E1"/>
    <w:rsid w:val="004B2757"/>
    <w:rsid w:val="004B467B"/>
    <w:rsid w:val="004B4D20"/>
    <w:rsid w:val="004B7DE0"/>
    <w:rsid w:val="004C057C"/>
    <w:rsid w:val="004C0E7B"/>
    <w:rsid w:val="004C2C50"/>
    <w:rsid w:val="004C32E6"/>
    <w:rsid w:val="004C632A"/>
    <w:rsid w:val="004C7E68"/>
    <w:rsid w:val="004D04DD"/>
    <w:rsid w:val="004D0B8A"/>
    <w:rsid w:val="004D19F6"/>
    <w:rsid w:val="004D1A88"/>
    <w:rsid w:val="004D357A"/>
    <w:rsid w:val="004E2D0E"/>
    <w:rsid w:val="004E3392"/>
    <w:rsid w:val="004E3B02"/>
    <w:rsid w:val="004E4006"/>
    <w:rsid w:val="004E5693"/>
    <w:rsid w:val="004E5C6F"/>
    <w:rsid w:val="004E66E4"/>
    <w:rsid w:val="004F09BD"/>
    <w:rsid w:val="004F1FF0"/>
    <w:rsid w:val="004F3CC5"/>
    <w:rsid w:val="004F4001"/>
    <w:rsid w:val="004F4530"/>
    <w:rsid w:val="004F55E9"/>
    <w:rsid w:val="004F7D44"/>
    <w:rsid w:val="0050524D"/>
    <w:rsid w:val="0050615E"/>
    <w:rsid w:val="005067AE"/>
    <w:rsid w:val="00506EB4"/>
    <w:rsid w:val="00506F8D"/>
    <w:rsid w:val="005077A4"/>
    <w:rsid w:val="005104CA"/>
    <w:rsid w:val="00513DF9"/>
    <w:rsid w:val="00514A3F"/>
    <w:rsid w:val="00516827"/>
    <w:rsid w:val="00516CD9"/>
    <w:rsid w:val="005203B0"/>
    <w:rsid w:val="00523972"/>
    <w:rsid w:val="00524ED9"/>
    <w:rsid w:val="0052513A"/>
    <w:rsid w:val="005273E5"/>
    <w:rsid w:val="005274E5"/>
    <w:rsid w:val="005302E3"/>
    <w:rsid w:val="0053194E"/>
    <w:rsid w:val="00531D50"/>
    <w:rsid w:val="0053224F"/>
    <w:rsid w:val="005329EF"/>
    <w:rsid w:val="00535200"/>
    <w:rsid w:val="005355E7"/>
    <w:rsid w:val="0053618A"/>
    <w:rsid w:val="005368EC"/>
    <w:rsid w:val="00536BD3"/>
    <w:rsid w:val="00537F18"/>
    <w:rsid w:val="00540D18"/>
    <w:rsid w:val="0054327D"/>
    <w:rsid w:val="00543CDC"/>
    <w:rsid w:val="00546CCD"/>
    <w:rsid w:val="00552A84"/>
    <w:rsid w:val="00556204"/>
    <w:rsid w:val="005567A4"/>
    <w:rsid w:val="00557572"/>
    <w:rsid w:val="00557E1D"/>
    <w:rsid w:val="0056043B"/>
    <w:rsid w:val="00560DDB"/>
    <w:rsid w:val="0056103A"/>
    <w:rsid w:val="00563488"/>
    <w:rsid w:val="00566350"/>
    <w:rsid w:val="00567BA9"/>
    <w:rsid w:val="00570C4B"/>
    <w:rsid w:val="00571CB1"/>
    <w:rsid w:val="00572475"/>
    <w:rsid w:val="0057315D"/>
    <w:rsid w:val="00573B6F"/>
    <w:rsid w:val="005754CB"/>
    <w:rsid w:val="00575F88"/>
    <w:rsid w:val="005779A9"/>
    <w:rsid w:val="00580133"/>
    <w:rsid w:val="00580D01"/>
    <w:rsid w:val="00583056"/>
    <w:rsid w:val="005852D7"/>
    <w:rsid w:val="00586009"/>
    <w:rsid w:val="005864A9"/>
    <w:rsid w:val="00590620"/>
    <w:rsid w:val="00591085"/>
    <w:rsid w:val="005913ED"/>
    <w:rsid w:val="00593E7F"/>
    <w:rsid w:val="005942F8"/>
    <w:rsid w:val="00594FAC"/>
    <w:rsid w:val="0059547F"/>
    <w:rsid w:val="00596BD7"/>
    <w:rsid w:val="00596EBB"/>
    <w:rsid w:val="005A151C"/>
    <w:rsid w:val="005A188D"/>
    <w:rsid w:val="005A23DD"/>
    <w:rsid w:val="005A27FF"/>
    <w:rsid w:val="005A64B1"/>
    <w:rsid w:val="005A7830"/>
    <w:rsid w:val="005B0C1B"/>
    <w:rsid w:val="005B0E64"/>
    <w:rsid w:val="005B1D80"/>
    <w:rsid w:val="005B4779"/>
    <w:rsid w:val="005B617A"/>
    <w:rsid w:val="005B7272"/>
    <w:rsid w:val="005B728C"/>
    <w:rsid w:val="005C0D0E"/>
    <w:rsid w:val="005C132E"/>
    <w:rsid w:val="005C1561"/>
    <w:rsid w:val="005C2B05"/>
    <w:rsid w:val="005C371B"/>
    <w:rsid w:val="005C6966"/>
    <w:rsid w:val="005C6AFE"/>
    <w:rsid w:val="005D0AC8"/>
    <w:rsid w:val="005D0D2C"/>
    <w:rsid w:val="005D1F0A"/>
    <w:rsid w:val="005D340C"/>
    <w:rsid w:val="005D3C4E"/>
    <w:rsid w:val="005E1491"/>
    <w:rsid w:val="005E34BC"/>
    <w:rsid w:val="005E4056"/>
    <w:rsid w:val="005F0D0F"/>
    <w:rsid w:val="005F13B9"/>
    <w:rsid w:val="005F2129"/>
    <w:rsid w:val="005F4506"/>
    <w:rsid w:val="005F4508"/>
    <w:rsid w:val="005F471D"/>
    <w:rsid w:val="00600B6D"/>
    <w:rsid w:val="00600D51"/>
    <w:rsid w:val="0060115F"/>
    <w:rsid w:val="00601EDE"/>
    <w:rsid w:val="00602B9F"/>
    <w:rsid w:val="006040B2"/>
    <w:rsid w:val="00605520"/>
    <w:rsid w:val="006070DF"/>
    <w:rsid w:val="006074BD"/>
    <w:rsid w:val="006074EE"/>
    <w:rsid w:val="006079BB"/>
    <w:rsid w:val="00610A75"/>
    <w:rsid w:val="00610DCC"/>
    <w:rsid w:val="0061255B"/>
    <w:rsid w:val="00614D32"/>
    <w:rsid w:val="00614F55"/>
    <w:rsid w:val="00616531"/>
    <w:rsid w:val="00616C5D"/>
    <w:rsid w:val="006173D2"/>
    <w:rsid w:val="00620933"/>
    <w:rsid w:val="00621A94"/>
    <w:rsid w:val="006226A4"/>
    <w:rsid w:val="00622982"/>
    <w:rsid w:val="00623D63"/>
    <w:rsid w:val="00624A4D"/>
    <w:rsid w:val="0062571A"/>
    <w:rsid w:val="00626E7B"/>
    <w:rsid w:val="0063162F"/>
    <w:rsid w:val="00632D84"/>
    <w:rsid w:val="00634E76"/>
    <w:rsid w:val="006350C4"/>
    <w:rsid w:val="006350FC"/>
    <w:rsid w:val="00635121"/>
    <w:rsid w:val="00644661"/>
    <w:rsid w:val="00644981"/>
    <w:rsid w:val="0064588C"/>
    <w:rsid w:val="00647F24"/>
    <w:rsid w:val="0065065C"/>
    <w:rsid w:val="006520CE"/>
    <w:rsid w:val="00652671"/>
    <w:rsid w:val="00653AC9"/>
    <w:rsid w:val="00655DCE"/>
    <w:rsid w:val="00656163"/>
    <w:rsid w:val="00657B11"/>
    <w:rsid w:val="00657E54"/>
    <w:rsid w:val="00660B51"/>
    <w:rsid w:val="006611EF"/>
    <w:rsid w:val="006619EA"/>
    <w:rsid w:val="00662061"/>
    <w:rsid w:val="0066575A"/>
    <w:rsid w:val="00666752"/>
    <w:rsid w:val="006674F4"/>
    <w:rsid w:val="0066763E"/>
    <w:rsid w:val="0066787B"/>
    <w:rsid w:val="00671B22"/>
    <w:rsid w:val="00672C74"/>
    <w:rsid w:val="00673A97"/>
    <w:rsid w:val="0068166D"/>
    <w:rsid w:val="00683795"/>
    <w:rsid w:val="00685B8D"/>
    <w:rsid w:val="00686819"/>
    <w:rsid w:val="00687390"/>
    <w:rsid w:val="00687A5B"/>
    <w:rsid w:val="00690B33"/>
    <w:rsid w:val="00693A92"/>
    <w:rsid w:val="00695C68"/>
    <w:rsid w:val="006A2B59"/>
    <w:rsid w:val="006A3E0B"/>
    <w:rsid w:val="006A3E9E"/>
    <w:rsid w:val="006A403A"/>
    <w:rsid w:val="006A4D47"/>
    <w:rsid w:val="006A54DD"/>
    <w:rsid w:val="006A559C"/>
    <w:rsid w:val="006A719C"/>
    <w:rsid w:val="006A7CBF"/>
    <w:rsid w:val="006B102C"/>
    <w:rsid w:val="006B195A"/>
    <w:rsid w:val="006B547E"/>
    <w:rsid w:val="006B630A"/>
    <w:rsid w:val="006B7E0E"/>
    <w:rsid w:val="006C1797"/>
    <w:rsid w:val="006C2679"/>
    <w:rsid w:val="006C2C5A"/>
    <w:rsid w:val="006C36D4"/>
    <w:rsid w:val="006C3F5D"/>
    <w:rsid w:val="006C4443"/>
    <w:rsid w:val="006C5AE4"/>
    <w:rsid w:val="006C6F74"/>
    <w:rsid w:val="006C6F94"/>
    <w:rsid w:val="006D08CC"/>
    <w:rsid w:val="006D2410"/>
    <w:rsid w:val="006D33A2"/>
    <w:rsid w:val="006D4840"/>
    <w:rsid w:val="006D4B9A"/>
    <w:rsid w:val="006D6802"/>
    <w:rsid w:val="006E0390"/>
    <w:rsid w:val="006E2FB2"/>
    <w:rsid w:val="006E3791"/>
    <w:rsid w:val="006E4510"/>
    <w:rsid w:val="006E5171"/>
    <w:rsid w:val="006E59CA"/>
    <w:rsid w:val="006E7C62"/>
    <w:rsid w:val="006F0040"/>
    <w:rsid w:val="006F1135"/>
    <w:rsid w:val="006F37B5"/>
    <w:rsid w:val="006F3ED7"/>
    <w:rsid w:val="006F43AD"/>
    <w:rsid w:val="006F575F"/>
    <w:rsid w:val="006F5E40"/>
    <w:rsid w:val="006F60F7"/>
    <w:rsid w:val="00700BAD"/>
    <w:rsid w:val="00702A60"/>
    <w:rsid w:val="007030CA"/>
    <w:rsid w:val="0070346E"/>
    <w:rsid w:val="00703D81"/>
    <w:rsid w:val="00705B4D"/>
    <w:rsid w:val="007071FB"/>
    <w:rsid w:val="00707C0E"/>
    <w:rsid w:val="0071062F"/>
    <w:rsid w:val="007110AB"/>
    <w:rsid w:val="00713FA2"/>
    <w:rsid w:val="00714228"/>
    <w:rsid w:val="007148D0"/>
    <w:rsid w:val="007150D3"/>
    <w:rsid w:val="00715C78"/>
    <w:rsid w:val="00716C6D"/>
    <w:rsid w:val="00720670"/>
    <w:rsid w:val="00721B13"/>
    <w:rsid w:val="00722F11"/>
    <w:rsid w:val="00723A57"/>
    <w:rsid w:val="007277FC"/>
    <w:rsid w:val="0073080A"/>
    <w:rsid w:val="007308E1"/>
    <w:rsid w:val="00730DD3"/>
    <w:rsid w:val="00731395"/>
    <w:rsid w:val="007315BB"/>
    <w:rsid w:val="007331CB"/>
    <w:rsid w:val="00733F02"/>
    <w:rsid w:val="00734280"/>
    <w:rsid w:val="00734538"/>
    <w:rsid w:val="007349C7"/>
    <w:rsid w:val="0073526F"/>
    <w:rsid w:val="00735791"/>
    <w:rsid w:val="00740494"/>
    <w:rsid w:val="007412F9"/>
    <w:rsid w:val="0074423C"/>
    <w:rsid w:val="00744282"/>
    <w:rsid w:val="00745EAB"/>
    <w:rsid w:val="00745F20"/>
    <w:rsid w:val="0074625E"/>
    <w:rsid w:val="007468C6"/>
    <w:rsid w:val="0075094D"/>
    <w:rsid w:val="00750B73"/>
    <w:rsid w:val="007526B3"/>
    <w:rsid w:val="00752E58"/>
    <w:rsid w:val="00753E92"/>
    <w:rsid w:val="00754578"/>
    <w:rsid w:val="0075597E"/>
    <w:rsid w:val="00760111"/>
    <w:rsid w:val="00760A1B"/>
    <w:rsid w:val="00762DBC"/>
    <w:rsid w:val="0076592A"/>
    <w:rsid w:val="00765EAE"/>
    <w:rsid w:val="00767835"/>
    <w:rsid w:val="0077122B"/>
    <w:rsid w:val="007721F6"/>
    <w:rsid w:val="00773736"/>
    <w:rsid w:val="00774654"/>
    <w:rsid w:val="00777216"/>
    <w:rsid w:val="00780555"/>
    <w:rsid w:val="00783E57"/>
    <w:rsid w:val="007849D9"/>
    <w:rsid w:val="00786B69"/>
    <w:rsid w:val="00786D0D"/>
    <w:rsid w:val="00790D04"/>
    <w:rsid w:val="00793E53"/>
    <w:rsid w:val="00793EE0"/>
    <w:rsid w:val="00794168"/>
    <w:rsid w:val="00794B89"/>
    <w:rsid w:val="00796A96"/>
    <w:rsid w:val="007A08C1"/>
    <w:rsid w:val="007A136D"/>
    <w:rsid w:val="007A2266"/>
    <w:rsid w:val="007A24AA"/>
    <w:rsid w:val="007A4C59"/>
    <w:rsid w:val="007A4CAD"/>
    <w:rsid w:val="007A65CE"/>
    <w:rsid w:val="007A7DCE"/>
    <w:rsid w:val="007B0609"/>
    <w:rsid w:val="007B1633"/>
    <w:rsid w:val="007B344E"/>
    <w:rsid w:val="007B3C9C"/>
    <w:rsid w:val="007B4002"/>
    <w:rsid w:val="007B4F2C"/>
    <w:rsid w:val="007B641C"/>
    <w:rsid w:val="007B6AEF"/>
    <w:rsid w:val="007B7CE3"/>
    <w:rsid w:val="007C0908"/>
    <w:rsid w:val="007C18A7"/>
    <w:rsid w:val="007C1CE4"/>
    <w:rsid w:val="007C28A4"/>
    <w:rsid w:val="007C329E"/>
    <w:rsid w:val="007C68C9"/>
    <w:rsid w:val="007C6CF0"/>
    <w:rsid w:val="007C772A"/>
    <w:rsid w:val="007D19F4"/>
    <w:rsid w:val="007D31AC"/>
    <w:rsid w:val="007D3CFC"/>
    <w:rsid w:val="007D5637"/>
    <w:rsid w:val="007D67E3"/>
    <w:rsid w:val="007E0933"/>
    <w:rsid w:val="007E2738"/>
    <w:rsid w:val="007E376F"/>
    <w:rsid w:val="007E37CD"/>
    <w:rsid w:val="007E384F"/>
    <w:rsid w:val="007E3DFC"/>
    <w:rsid w:val="007E4AA0"/>
    <w:rsid w:val="007E4E06"/>
    <w:rsid w:val="007E53AD"/>
    <w:rsid w:val="007E777A"/>
    <w:rsid w:val="007E7BF7"/>
    <w:rsid w:val="007F3146"/>
    <w:rsid w:val="007F54D2"/>
    <w:rsid w:val="007F5B55"/>
    <w:rsid w:val="007F706D"/>
    <w:rsid w:val="00800086"/>
    <w:rsid w:val="0080214C"/>
    <w:rsid w:val="00803ACB"/>
    <w:rsid w:val="00803ED1"/>
    <w:rsid w:val="00811AA3"/>
    <w:rsid w:val="0081259A"/>
    <w:rsid w:val="00812752"/>
    <w:rsid w:val="00813903"/>
    <w:rsid w:val="008139B8"/>
    <w:rsid w:val="00813F7D"/>
    <w:rsid w:val="0081449A"/>
    <w:rsid w:val="00814786"/>
    <w:rsid w:val="00815BEF"/>
    <w:rsid w:val="0081798A"/>
    <w:rsid w:val="008201AB"/>
    <w:rsid w:val="008203E3"/>
    <w:rsid w:val="008217E4"/>
    <w:rsid w:val="00821A1B"/>
    <w:rsid w:val="008236D9"/>
    <w:rsid w:val="00824BFD"/>
    <w:rsid w:val="0082515E"/>
    <w:rsid w:val="00826419"/>
    <w:rsid w:val="00827E17"/>
    <w:rsid w:val="00831075"/>
    <w:rsid w:val="0083111E"/>
    <w:rsid w:val="00831A65"/>
    <w:rsid w:val="00831D33"/>
    <w:rsid w:val="00832DE5"/>
    <w:rsid w:val="00833383"/>
    <w:rsid w:val="008333FD"/>
    <w:rsid w:val="0083374A"/>
    <w:rsid w:val="008339F1"/>
    <w:rsid w:val="008366B6"/>
    <w:rsid w:val="00837B0E"/>
    <w:rsid w:val="00837E27"/>
    <w:rsid w:val="00840964"/>
    <w:rsid w:val="00841323"/>
    <w:rsid w:val="00846F1B"/>
    <w:rsid w:val="0085076F"/>
    <w:rsid w:val="00851444"/>
    <w:rsid w:val="008525FF"/>
    <w:rsid w:val="00853074"/>
    <w:rsid w:val="00856779"/>
    <w:rsid w:val="008570C5"/>
    <w:rsid w:val="00860A89"/>
    <w:rsid w:val="00860C4B"/>
    <w:rsid w:val="008627FC"/>
    <w:rsid w:val="008641F6"/>
    <w:rsid w:val="00865185"/>
    <w:rsid w:val="008672BE"/>
    <w:rsid w:val="00867AB3"/>
    <w:rsid w:val="00871BA1"/>
    <w:rsid w:val="0087269E"/>
    <w:rsid w:val="00874066"/>
    <w:rsid w:val="00874869"/>
    <w:rsid w:val="00876725"/>
    <w:rsid w:val="00880318"/>
    <w:rsid w:val="00880BFA"/>
    <w:rsid w:val="00880D1E"/>
    <w:rsid w:val="00882239"/>
    <w:rsid w:val="00883794"/>
    <w:rsid w:val="00885A10"/>
    <w:rsid w:val="00886D58"/>
    <w:rsid w:val="008872CF"/>
    <w:rsid w:val="00890EAB"/>
    <w:rsid w:val="008937F2"/>
    <w:rsid w:val="008940DA"/>
    <w:rsid w:val="0089551E"/>
    <w:rsid w:val="00896F05"/>
    <w:rsid w:val="0089799F"/>
    <w:rsid w:val="008A036B"/>
    <w:rsid w:val="008A1344"/>
    <w:rsid w:val="008A41EA"/>
    <w:rsid w:val="008A521E"/>
    <w:rsid w:val="008A5392"/>
    <w:rsid w:val="008A6242"/>
    <w:rsid w:val="008B0127"/>
    <w:rsid w:val="008B030D"/>
    <w:rsid w:val="008B09E6"/>
    <w:rsid w:val="008B3C50"/>
    <w:rsid w:val="008B40BA"/>
    <w:rsid w:val="008B4DA3"/>
    <w:rsid w:val="008B5576"/>
    <w:rsid w:val="008B56CC"/>
    <w:rsid w:val="008B5F67"/>
    <w:rsid w:val="008B6B01"/>
    <w:rsid w:val="008C0018"/>
    <w:rsid w:val="008C3CE1"/>
    <w:rsid w:val="008C63FA"/>
    <w:rsid w:val="008D0EE5"/>
    <w:rsid w:val="008D2742"/>
    <w:rsid w:val="008D2A9C"/>
    <w:rsid w:val="008D37A7"/>
    <w:rsid w:val="008D3B05"/>
    <w:rsid w:val="008D431B"/>
    <w:rsid w:val="008D4961"/>
    <w:rsid w:val="008D559F"/>
    <w:rsid w:val="008D5C0B"/>
    <w:rsid w:val="008D6B82"/>
    <w:rsid w:val="008E2289"/>
    <w:rsid w:val="008E2736"/>
    <w:rsid w:val="008E44F9"/>
    <w:rsid w:val="008E532D"/>
    <w:rsid w:val="008E7608"/>
    <w:rsid w:val="008F06E7"/>
    <w:rsid w:val="008F3114"/>
    <w:rsid w:val="008F3C97"/>
    <w:rsid w:val="008F3DA3"/>
    <w:rsid w:val="008F3E4D"/>
    <w:rsid w:val="008F4325"/>
    <w:rsid w:val="008F4A37"/>
    <w:rsid w:val="008F4DCD"/>
    <w:rsid w:val="008F54B7"/>
    <w:rsid w:val="008F55AD"/>
    <w:rsid w:val="008F5C02"/>
    <w:rsid w:val="008F5F5D"/>
    <w:rsid w:val="008F682F"/>
    <w:rsid w:val="00900A5D"/>
    <w:rsid w:val="00900CF1"/>
    <w:rsid w:val="00901867"/>
    <w:rsid w:val="00902DFE"/>
    <w:rsid w:val="009030FA"/>
    <w:rsid w:val="009038C0"/>
    <w:rsid w:val="009061D5"/>
    <w:rsid w:val="00906F81"/>
    <w:rsid w:val="009116FC"/>
    <w:rsid w:val="00913A96"/>
    <w:rsid w:val="00913CE7"/>
    <w:rsid w:val="009150D9"/>
    <w:rsid w:val="00915B7F"/>
    <w:rsid w:val="00917BB2"/>
    <w:rsid w:val="00917E35"/>
    <w:rsid w:val="00917E95"/>
    <w:rsid w:val="00920E71"/>
    <w:rsid w:val="0092165A"/>
    <w:rsid w:val="00922761"/>
    <w:rsid w:val="009229BB"/>
    <w:rsid w:val="00923AD8"/>
    <w:rsid w:val="009241E5"/>
    <w:rsid w:val="009245B3"/>
    <w:rsid w:val="00926AC1"/>
    <w:rsid w:val="0093151D"/>
    <w:rsid w:val="00931709"/>
    <w:rsid w:val="00932C29"/>
    <w:rsid w:val="0093364A"/>
    <w:rsid w:val="0093376E"/>
    <w:rsid w:val="00933E2B"/>
    <w:rsid w:val="009341BE"/>
    <w:rsid w:val="009355F7"/>
    <w:rsid w:val="00935EA4"/>
    <w:rsid w:val="00936B5E"/>
    <w:rsid w:val="00936F6E"/>
    <w:rsid w:val="00945BF7"/>
    <w:rsid w:val="00946444"/>
    <w:rsid w:val="0094729F"/>
    <w:rsid w:val="0094759C"/>
    <w:rsid w:val="00947A89"/>
    <w:rsid w:val="00947BE0"/>
    <w:rsid w:val="00950F59"/>
    <w:rsid w:val="009517A1"/>
    <w:rsid w:val="00954824"/>
    <w:rsid w:val="009558C7"/>
    <w:rsid w:val="00957210"/>
    <w:rsid w:val="009601AB"/>
    <w:rsid w:val="00960C0E"/>
    <w:rsid w:val="00961B39"/>
    <w:rsid w:val="00961DDC"/>
    <w:rsid w:val="00962253"/>
    <w:rsid w:val="00962593"/>
    <w:rsid w:val="009629BC"/>
    <w:rsid w:val="00963211"/>
    <w:rsid w:val="009646E8"/>
    <w:rsid w:val="00965336"/>
    <w:rsid w:val="009667B1"/>
    <w:rsid w:val="0096716F"/>
    <w:rsid w:val="0097139E"/>
    <w:rsid w:val="00971DE0"/>
    <w:rsid w:val="00972041"/>
    <w:rsid w:val="00974B1E"/>
    <w:rsid w:val="009769A2"/>
    <w:rsid w:val="009769BA"/>
    <w:rsid w:val="00976F72"/>
    <w:rsid w:val="0097775E"/>
    <w:rsid w:val="00977D4E"/>
    <w:rsid w:val="00983402"/>
    <w:rsid w:val="009835C5"/>
    <w:rsid w:val="0098589F"/>
    <w:rsid w:val="00985CDC"/>
    <w:rsid w:val="00987830"/>
    <w:rsid w:val="00987D60"/>
    <w:rsid w:val="00990336"/>
    <w:rsid w:val="0099061D"/>
    <w:rsid w:val="00993976"/>
    <w:rsid w:val="00994224"/>
    <w:rsid w:val="0099451F"/>
    <w:rsid w:val="00997AF1"/>
    <w:rsid w:val="00997D7A"/>
    <w:rsid w:val="009A392D"/>
    <w:rsid w:val="009A4664"/>
    <w:rsid w:val="009A4A2C"/>
    <w:rsid w:val="009A4B73"/>
    <w:rsid w:val="009A580A"/>
    <w:rsid w:val="009A6735"/>
    <w:rsid w:val="009B00A7"/>
    <w:rsid w:val="009B0707"/>
    <w:rsid w:val="009B1196"/>
    <w:rsid w:val="009B1A51"/>
    <w:rsid w:val="009B2E53"/>
    <w:rsid w:val="009B2EED"/>
    <w:rsid w:val="009B36DE"/>
    <w:rsid w:val="009B39CA"/>
    <w:rsid w:val="009B432A"/>
    <w:rsid w:val="009B45DB"/>
    <w:rsid w:val="009B64A3"/>
    <w:rsid w:val="009B692D"/>
    <w:rsid w:val="009B6AA5"/>
    <w:rsid w:val="009B6DED"/>
    <w:rsid w:val="009B73E1"/>
    <w:rsid w:val="009C1832"/>
    <w:rsid w:val="009C1BA7"/>
    <w:rsid w:val="009C1E1A"/>
    <w:rsid w:val="009C3DC5"/>
    <w:rsid w:val="009C4950"/>
    <w:rsid w:val="009C4F35"/>
    <w:rsid w:val="009C500E"/>
    <w:rsid w:val="009C50DE"/>
    <w:rsid w:val="009C5C7A"/>
    <w:rsid w:val="009C623E"/>
    <w:rsid w:val="009C6A2D"/>
    <w:rsid w:val="009C6FB7"/>
    <w:rsid w:val="009C77C4"/>
    <w:rsid w:val="009D0FBE"/>
    <w:rsid w:val="009D10BD"/>
    <w:rsid w:val="009D1C1F"/>
    <w:rsid w:val="009D3A45"/>
    <w:rsid w:val="009D42B8"/>
    <w:rsid w:val="009D4E2E"/>
    <w:rsid w:val="009D6157"/>
    <w:rsid w:val="009D77EF"/>
    <w:rsid w:val="009E02E4"/>
    <w:rsid w:val="009E1495"/>
    <w:rsid w:val="009E2977"/>
    <w:rsid w:val="009E2E05"/>
    <w:rsid w:val="009E5301"/>
    <w:rsid w:val="009E5540"/>
    <w:rsid w:val="009E5A34"/>
    <w:rsid w:val="009F0689"/>
    <w:rsid w:val="009F0E28"/>
    <w:rsid w:val="009F1BEF"/>
    <w:rsid w:val="009F3028"/>
    <w:rsid w:val="009F4CD3"/>
    <w:rsid w:val="009F5BA6"/>
    <w:rsid w:val="009F5F7B"/>
    <w:rsid w:val="009F64AC"/>
    <w:rsid w:val="009F776B"/>
    <w:rsid w:val="00A00DA1"/>
    <w:rsid w:val="00A01A88"/>
    <w:rsid w:val="00A02C19"/>
    <w:rsid w:val="00A02F4E"/>
    <w:rsid w:val="00A0520A"/>
    <w:rsid w:val="00A10675"/>
    <w:rsid w:val="00A10D1D"/>
    <w:rsid w:val="00A11BFC"/>
    <w:rsid w:val="00A11FE7"/>
    <w:rsid w:val="00A12202"/>
    <w:rsid w:val="00A1421C"/>
    <w:rsid w:val="00A16BA0"/>
    <w:rsid w:val="00A20202"/>
    <w:rsid w:val="00A22A22"/>
    <w:rsid w:val="00A23C33"/>
    <w:rsid w:val="00A2475F"/>
    <w:rsid w:val="00A2538C"/>
    <w:rsid w:val="00A269EC"/>
    <w:rsid w:val="00A26C8F"/>
    <w:rsid w:val="00A27292"/>
    <w:rsid w:val="00A276AE"/>
    <w:rsid w:val="00A31875"/>
    <w:rsid w:val="00A3226D"/>
    <w:rsid w:val="00A32A97"/>
    <w:rsid w:val="00A34CEF"/>
    <w:rsid w:val="00A35567"/>
    <w:rsid w:val="00A36266"/>
    <w:rsid w:val="00A367F6"/>
    <w:rsid w:val="00A36C94"/>
    <w:rsid w:val="00A37A8F"/>
    <w:rsid w:val="00A403F1"/>
    <w:rsid w:val="00A4155F"/>
    <w:rsid w:val="00A41DDF"/>
    <w:rsid w:val="00A42D3D"/>
    <w:rsid w:val="00A45AED"/>
    <w:rsid w:val="00A45CB2"/>
    <w:rsid w:val="00A46B85"/>
    <w:rsid w:val="00A505B7"/>
    <w:rsid w:val="00A5141C"/>
    <w:rsid w:val="00A51831"/>
    <w:rsid w:val="00A52435"/>
    <w:rsid w:val="00A52AF3"/>
    <w:rsid w:val="00A5371B"/>
    <w:rsid w:val="00A543D3"/>
    <w:rsid w:val="00A54A84"/>
    <w:rsid w:val="00A54E03"/>
    <w:rsid w:val="00A56C01"/>
    <w:rsid w:val="00A601D8"/>
    <w:rsid w:val="00A6162E"/>
    <w:rsid w:val="00A6274C"/>
    <w:rsid w:val="00A627AA"/>
    <w:rsid w:val="00A627E1"/>
    <w:rsid w:val="00A6387B"/>
    <w:rsid w:val="00A63B03"/>
    <w:rsid w:val="00A64DDE"/>
    <w:rsid w:val="00A65FE8"/>
    <w:rsid w:val="00A670B4"/>
    <w:rsid w:val="00A67A8F"/>
    <w:rsid w:val="00A71B15"/>
    <w:rsid w:val="00A74EEA"/>
    <w:rsid w:val="00A76A3F"/>
    <w:rsid w:val="00A7762C"/>
    <w:rsid w:val="00A806E5"/>
    <w:rsid w:val="00A808F5"/>
    <w:rsid w:val="00A81141"/>
    <w:rsid w:val="00A824F4"/>
    <w:rsid w:val="00A862BA"/>
    <w:rsid w:val="00A86BB7"/>
    <w:rsid w:val="00A87A64"/>
    <w:rsid w:val="00A9484F"/>
    <w:rsid w:val="00A9509A"/>
    <w:rsid w:val="00AA171C"/>
    <w:rsid w:val="00AA2358"/>
    <w:rsid w:val="00AA2AF8"/>
    <w:rsid w:val="00AA39FF"/>
    <w:rsid w:val="00AA5991"/>
    <w:rsid w:val="00AA5E57"/>
    <w:rsid w:val="00AA6693"/>
    <w:rsid w:val="00AA7227"/>
    <w:rsid w:val="00AA79CA"/>
    <w:rsid w:val="00AB053E"/>
    <w:rsid w:val="00AB2B0D"/>
    <w:rsid w:val="00AB3C34"/>
    <w:rsid w:val="00AB64CB"/>
    <w:rsid w:val="00AC1662"/>
    <w:rsid w:val="00AC19EE"/>
    <w:rsid w:val="00AC2072"/>
    <w:rsid w:val="00AC2911"/>
    <w:rsid w:val="00AC4D47"/>
    <w:rsid w:val="00AC6A41"/>
    <w:rsid w:val="00AC7ED3"/>
    <w:rsid w:val="00AD0165"/>
    <w:rsid w:val="00AD083B"/>
    <w:rsid w:val="00AD3D0B"/>
    <w:rsid w:val="00AD3D0E"/>
    <w:rsid w:val="00AD5840"/>
    <w:rsid w:val="00AD586E"/>
    <w:rsid w:val="00AD6334"/>
    <w:rsid w:val="00AD7596"/>
    <w:rsid w:val="00AE2482"/>
    <w:rsid w:val="00AE2AD4"/>
    <w:rsid w:val="00AE3CBF"/>
    <w:rsid w:val="00AE4A68"/>
    <w:rsid w:val="00AE4E46"/>
    <w:rsid w:val="00AE6491"/>
    <w:rsid w:val="00AF0103"/>
    <w:rsid w:val="00AF24EE"/>
    <w:rsid w:val="00AF261E"/>
    <w:rsid w:val="00AF5719"/>
    <w:rsid w:val="00AF6424"/>
    <w:rsid w:val="00AF68A8"/>
    <w:rsid w:val="00AF719D"/>
    <w:rsid w:val="00B00A6F"/>
    <w:rsid w:val="00B06DF1"/>
    <w:rsid w:val="00B070D2"/>
    <w:rsid w:val="00B073DB"/>
    <w:rsid w:val="00B15442"/>
    <w:rsid w:val="00B15D08"/>
    <w:rsid w:val="00B205A7"/>
    <w:rsid w:val="00B205C0"/>
    <w:rsid w:val="00B20BB2"/>
    <w:rsid w:val="00B219B0"/>
    <w:rsid w:val="00B2374F"/>
    <w:rsid w:val="00B2394E"/>
    <w:rsid w:val="00B239B9"/>
    <w:rsid w:val="00B23F84"/>
    <w:rsid w:val="00B246C9"/>
    <w:rsid w:val="00B270A5"/>
    <w:rsid w:val="00B33D5B"/>
    <w:rsid w:val="00B357BC"/>
    <w:rsid w:val="00B35906"/>
    <w:rsid w:val="00B41832"/>
    <w:rsid w:val="00B41E6E"/>
    <w:rsid w:val="00B438B0"/>
    <w:rsid w:val="00B44F39"/>
    <w:rsid w:val="00B4558D"/>
    <w:rsid w:val="00B4672A"/>
    <w:rsid w:val="00B479A4"/>
    <w:rsid w:val="00B52586"/>
    <w:rsid w:val="00B530AC"/>
    <w:rsid w:val="00B53BAF"/>
    <w:rsid w:val="00B542CD"/>
    <w:rsid w:val="00B5735D"/>
    <w:rsid w:val="00B6018F"/>
    <w:rsid w:val="00B610AC"/>
    <w:rsid w:val="00B62D5E"/>
    <w:rsid w:val="00B64B45"/>
    <w:rsid w:val="00B656F7"/>
    <w:rsid w:val="00B66DF0"/>
    <w:rsid w:val="00B70147"/>
    <w:rsid w:val="00B7188D"/>
    <w:rsid w:val="00B71B69"/>
    <w:rsid w:val="00B71E83"/>
    <w:rsid w:val="00B72CAC"/>
    <w:rsid w:val="00B730E6"/>
    <w:rsid w:val="00B733D3"/>
    <w:rsid w:val="00B733E0"/>
    <w:rsid w:val="00B81796"/>
    <w:rsid w:val="00B81D19"/>
    <w:rsid w:val="00B82533"/>
    <w:rsid w:val="00B8256A"/>
    <w:rsid w:val="00B830E5"/>
    <w:rsid w:val="00B843C9"/>
    <w:rsid w:val="00B850A5"/>
    <w:rsid w:val="00B86658"/>
    <w:rsid w:val="00B87D6B"/>
    <w:rsid w:val="00B91F63"/>
    <w:rsid w:val="00B9237F"/>
    <w:rsid w:val="00B930D8"/>
    <w:rsid w:val="00B930DC"/>
    <w:rsid w:val="00B93B5B"/>
    <w:rsid w:val="00B951CB"/>
    <w:rsid w:val="00BA07AD"/>
    <w:rsid w:val="00BA0821"/>
    <w:rsid w:val="00BA0D5A"/>
    <w:rsid w:val="00BA1CF0"/>
    <w:rsid w:val="00BA1F13"/>
    <w:rsid w:val="00BA2ACB"/>
    <w:rsid w:val="00BA4412"/>
    <w:rsid w:val="00BA466E"/>
    <w:rsid w:val="00BA5568"/>
    <w:rsid w:val="00BA56EF"/>
    <w:rsid w:val="00BA5B82"/>
    <w:rsid w:val="00BA6340"/>
    <w:rsid w:val="00BA6877"/>
    <w:rsid w:val="00BB00A4"/>
    <w:rsid w:val="00BB4E43"/>
    <w:rsid w:val="00BB6543"/>
    <w:rsid w:val="00BB77D6"/>
    <w:rsid w:val="00BC09A1"/>
    <w:rsid w:val="00BC4887"/>
    <w:rsid w:val="00BC614C"/>
    <w:rsid w:val="00BC6772"/>
    <w:rsid w:val="00BC67A0"/>
    <w:rsid w:val="00BC6A49"/>
    <w:rsid w:val="00BC76BB"/>
    <w:rsid w:val="00BD0083"/>
    <w:rsid w:val="00BD049F"/>
    <w:rsid w:val="00BD0D18"/>
    <w:rsid w:val="00BD2F39"/>
    <w:rsid w:val="00BD3E07"/>
    <w:rsid w:val="00BD6770"/>
    <w:rsid w:val="00BD6E04"/>
    <w:rsid w:val="00BD7C95"/>
    <w:rsid w:val="00BE0CCD"/>
    <w:rsid w:val="00BE48B3"/>
    <w:rsid w:val="00BE76C5"/>
    <w:rsid w:val="00BF03C3"/>
    <w:rsid w:val="00BF0CBA"/>
    <w:rsid w:val="00BF1A2E"/>
    <w:rsid w:val="00BF2688"/>
    <w:rsid w:val="00BF2CA3"/>
    <w:rsid w:val="00BF2DEF"/>
    <w:rsid w:val="00BF3E3F"/>
    <w:rsid w:val="00BF4F97"/>
    <w:rsid w:val="00BF7C82"/>
    <w:rsid w:val="00C05194"/>
    <w:rsid w:val="00C06C8A"/>
    <w:rsid w:val="00C076C4"/>
    <w:rsid w:val="00C0794F"/>
    <w:rsid w:val="00C10408"/>
    <w:rsid w:val="00C105C7"/>
    <w:rsid w:val="00C10B47"/>
    <w:rsid w:val="00C10C05"/>
    <w:rsid w:val="00C119FF"/>
    <w:rsid w:val="00C13074"/>
    <w:rsid w:val="00C137A4"/>
    <w:rsid w:val="00C16CF6"/>
    <w:rsid w:val="00C17688"/>
    <w:rsid w:val="00C17E06"/>
    <w:rsid w:val="00C204CC"/>
    <w:rsid w:val="00C20527"/>
    <w:rsid w:val="00C21300"/>
    <w:rsid w:val="00C21809"/>
    <w:rsid w:val="00C24120"/>
    <w:rsid w:val="00C24F1D"/>
    <w:rsid w:val="00C25FBF"/>
    <w:rsid w:val="00C30200"/>
    <w:rsid w:val="00C31A91"/>
    <w:rsid w:val="00C31BAB"/>
    <w:rsid w:val="00C31F87"/>
    <w:rsid w:val="00C3309F"/>
    <w:rsid w:val="00C3401B"/>
    <w:rsid w:val="00C35095"/>
    <w:rsid w:val="00C41279"/>
    <w:rsid w:val="00C428CD"/>
    <w:rsid w:val="00C4292A"/>
    <w:rsid w:val="00C444DC"/>
    <w:rsid w:val="00C4641B"/>
    <w:rsid w:val="00C47520"/>
    <w:rsid w:val="00C509D3"/>
    <w:rsid w:val="00C5161E"/>
    <w:rsid w:val="00C52EBF"/>
    <w:rsid w:val="00C5369D"/>
    <w:rsid w:val="00C54BB0"/>
    <w:rsid w:val="00C5559A"/>
    <w:rsid w:val="00C6060E"/>
    <w:rsid w:val="00C607E3"/>
    <w:rsid w:val="00C614DD"/>
    <w:rsid w:val="00C614FE"/>
    <w:rsid w:val="00C630E1"/>
    <w:rsid w:val="00C642CC"/>
    <w:rsid w:val="00C66F8E"/>
    <w:rsid w:val="00C67811"/>
    <w:rsid w:val="00C67BFF"/>
    <w:rsid w:val="00C67E17"/>
    <w:rsid w:val="00C70B25"/>
    <w:rsid w:val="00C70C46"/>
    <w:rsid w:val="00C7581F"/>
    <w:rsid w:val="00C75D9D"/>
    <w:rsid w:val="00C801F4"/>
    <w:rsid w:val="00C802B5"/>
    <w:rsid w:val="00C80F47"/>
    <w:rsid w:val="00C81C4F"/>
    <w:rsid w:val="00C82912"/>
    <w:rsid w:val="00C83FD6"/>
    <w:rsid w:val="00C84512"/>
    <w:rsid w:val="00C85612"/>
    <w:rsid w:val="00C857DD"/>
    <w:rsid w:val="00C8729F"/>
    <w:rsid w:val="00C906C9"/>
    <w:rsid w:val="00C909D3"/>
    <w:rsid w:val="00C9105A"/>
    <w:rsid w:val="00C91D11"/>
    <w:rsid w:val="00C92C47"/>
    <w:rsid w:val="00C937AF"/>
    <w:rsid w:val="00C979B0"/>
    <w:rsid w:val="00C97FF6"/>
    <w:rsid w:val="00CA020B"/>
    <w:rsid w:val="00CA1802"/>
    <w:rsid w:val="00CA1BC7"/>
    <w:rsid w:val="00CA2DA2"/>
    <w:rsid w:val="00CA2E73"/>
    <w:rsid w:val="00CA4F8D"/>
    <w:rsid w:val="00CB0297"/>
    <w:rsid w:val="00CB0A3A"/>
    <w:rsid w:val="00CB1ABA"/>
    <w:rsid w:val="00CB1BCD"/>
    <w:rsid w:val="00CB2737"/>
    <w:rsid w:val="00CB7BAB"/>
    <w:rsid w:val="00CC1278"/>
    <w:rsid w:val="00CC1C77"/>
    <w:rsid w:val="00CC1FAC"/>
    <w:rsid w:val="00CC2F0C"/>
    <w:rsid w:val="00CC300F"/>
    <w:rsid w:val="00CC44AC"/>
    <w:rsid w:val="00CC4B55"/>
    <w:rsid w:val="00CC55C8"/>
    <w:rsid w:val="00CC6C10"/>
    <w:rsid w:val="00CC74B5"/>
    <w:rsid w:val="00CD0920"/>
    <w:rsid w:val="00CD1D7E"/>
    <w:rsid w:val="00CD2654"/>
    <w:rsid w:val="00CD65E5"/>
    <w:rsid w:val="00CE0ECB"/>
    <w:rsid w:val="00CE1417"/>
    <w:rsid w:val="00CE1576"/>
    <w:rsid w:val="00CE2CFE"/>
    <w:rsid w:val="00CE43EF"/>
    <w:rsid w:val="00CE46AB"/>
    <w:rsid w:val="00CE5350"/>
    <w:rsid w:val="00CE60D0"/>
    <w:rsid w:val="00CF0C84"/>
    <w:rsid w:val="00CF19BD"/>
    <w:rsid w:val="00CF1E86"/>
    <w:rsid w:val="00CF2AD1"/>
    <w:rsid w:val="00CF2CC7"/>
    <w:rsid w:val="00CF4DC7"/>
    <w:rsid w:val="00CF7A56"/>
    <w:rsid w:val="00D0152F"/>
    <w:rsid w:val="00D04709"/>
    <w:rsid w:val="00D04DD1"/>
    <w:rsid w:val="00D05C82"/>
    <w:rsid w:val="00D0631D"/>
    <w:rsid w:val="00D12988"/>
    <w:rsid w:val="00D13E48"/>
    <w:rsid w:val="00D149D7"/>
    <w:rsid w:val="00D16665"/>
    <w:rsid w:val="00D17223"/>
    <w:rsid w:val="00D1784E"/>
    <w:rsid w:val="00D1797F"/>
    <w:rsid w:val="00D206A6"/>
    <w:rsid w:val="00D21F97"/>
    <w:rsid w:val="00D24A7A"/>
    <w:rsid w:val="00D24D34"/>
    <w:rsid w:val="00D25AAA"/>
    <w:rsid w:val="00D2679A"/>
    <w:rsid w:val="00D30030"/>
    <w:rsid w:val="00D31A08"/>
    <w:rsid w:val="00D31F4C"/>
    <w:rsid w:val="00D337DE"/>
    <w:rsid w:val="00D34760"/>
    <w:rsid w:val="00D34F56"/>
    <w:rsid w:val="00D40975"/>
    <w:rsid w:val="00D41099"/>
    <w:rsid w:val="00D4145C"/>
    <w:rsid w:val="00D423EA"/>
    <w:rsid w:val="00D45BB5"/>
    <w:rsid w:val="00D46FD4"/>
    <w:rsid w:val="00D47E2D"/>
    <w:rsid w:val="00D508C7"/>
    <w:rsid w:val="00D508D9"/>
    <w:rsid w:val="00D50A9B"/>
    <w:rsid w:val="00D50EFA"/>
    <w:rsid w:val="00D524F5"/>
    <w:rsid w:val="00D527E6"/>
    <w:rsid w:val="00D532E2"/>
    <w:rsid w:val="00D53CC8"/>
    <w:rsid w:val="00D53E0D"/>
    <w:rsid w:val="00D54514"/>
    <w:rsid w:val="00D54910"/>
    <w:rsid w:val="00D55201"/>
    <w:rsid w:val="00D56FC8"/>
    <w:rsid w:val="00D56FFA"/>
    <w:rsid w:val="00D57724"/>
    <w:rsid w:val="00D57F7B"/>
    <w:rsid w:val="00D602DA"/>
    <w:rsid w:val="00D610FA"/>
    <w:rsid w:val="00D62C23"/>
    <w:rsid w:val="00D6593B"/>
    <w:rsid w:val="00D73023"/>
    <w:rsid w:val="00D73B77"/>
    <w:rsid w:val="00D73C92"/>
    <w:rsid w:val="00D7442F"/>
    <w:rsid w:val="00D75F3C"/>
    <w:rsid w:val="00D80093"/>
    <w:rsid w:val="00D80224"/>
    <w:rsid w:val="00D8037E"/>
    <w:rsid w:val="00D8053E"/>
    <w:rsid w:val="00D80AF1"/>
    <w:rsid w:val="00D8258E"/>
    <w:rsid w:val="00D83228"/>
    <w:rsid w:val="00D845A5"/>
    <w:rsid w:val="00D848EC"/>
    <w:rsid w:val="00D85C32"/>
    <w:rsid w:val="00D85DA9"/>
    <w:rsid w:val="00D860D3"/>
    <w:rsid w:val="00D8656B"/>
    <w:rsid w:val="00D87436"/>
    <w:rsid w:val="00D875B5"/>
    <w:rsid w:val="00D87F0F"/>
    <w:rsid w:val="00D91149"/>
    <w:rsid w:val="00D92283"/>
    <w:rsid w:val="00D9334C"/>
    <w:rsid w:val="00D93419"/>
    <w:rsid w:val="00D939A2"/>
    <w:rsid w:val="00D93B58"/>
    <w:rsid w:val="00D95E9B"/>
    <w:rsid w:val="00D9722B"/>
    <w:rsid w:val="00DA0B59"/>
    <w:rsid w:val="00DA13C0"/>
    <w:rsid w:val="00DA231B"/>
    <w:rsid w:val="00DA262A"/>
    <w:rsid w:val="00DA3BBE"/>
    <w:rsid w:val="00DA6E65"/>
    <w:rsid w:val="00DA7E49"/>
    <w:rsid w:val="00DB17A5"/>
    <w:rsid w:val="00DB1AB4"/>
    <w:rsid w:val="00DB21C8"/>
    <w:rsid w:val="00DB2688"/>
    <w:rsid w:val="00DB28A0"/>
    <w:rsid w:val="00DB3CA6"/>
    <w:rsid w:val="00DB5B54"/>
    <w:rsid w:val="00DB62A4"/>
    <w:rsid w:val="00DB7560"/>
    <w:rsid w:val="00DC0C81"/>
    <w:rsid w:val="00DC14C2"/>
    <w:rsid w:val="00DC228B"/>
    <w:rsid w:val="00DC4EF4"/>
    <w:rsid w:val="00DC6F27"/>
    <w:rsid w:val="00DC7BF2"/>
    <w:rsid w:val="00DD0360"/>
    <w:rsid w:val="00DD099F"/>
    <w:rsid w:val="00DD1703"/>
    <w:rsid w:val="00DD232D"/>
    <w:rsid w:val="00DD28D4"/>
    <w:rsid w:val="00DD2D5A"/>
    <w:rsid w:val="00DD2EFC"/>
    <w:rsid w:val="00DD31F3"/>
    <w:rsid w:val="00DD39B5"/>
    <w:rsid w:val="00DD45A0"/>
    <w:rsid w:val="00DD4D77"/>
    <w:rsid w:val="00DD6896"/>
    <w:rsid w:val="00DD799C"/>
    <w:rsid w:val="00DE0CFB"/>
    <w:rsid w:val="00DE0E35"/>
    <w:rsid w:val="00DE1ADE"/>
    <w:rsid w:val="00DE2580"/>
    <w:rsid w:val="00DE2E41"/>
    <w:rsid w:val="00DE565A"/>
    <w:rsid w:val="00DE5DD5"/>
    <w:rsid w:val="00DE7368"/>
    <w:rsid w:val="00DF14E2"/>
    <w:rsid w:val="00DF24E0"/>
    <w:rsid w:val="00DF66CB"/>
    <w:rsid w:val="00DF7C8E"/>
    <w:rsid w:val="00E005E5"/>
    <w:rsid w:val="00E01FA1"/>
    <w:rsid w:val="00E02E90"/>
    <w:rsid w:val="00E03FFD"/>
    <w:rsid w:val="00E04754"/>
    <w:rsid w:val="00E05F76"/>
    <w:rsid w:val="00E060DB"/>
    <w:rsid w:val="00E07179"/>
    <w:rsid w:val="00E07B3F"/>
    <w:rsid w:val="00E11063"/>
    <w:rsid w:val="00E1297D"/>
    <w:rsid w:val="00E129F4"/>
    <w:rsid w:val="00E171C5"/>
    <w:rsid w:val="00E1748F"/>
    <w:rsid w:val="00E17A97"/>
    <w:rsid w:val="00E17B05"/>
    <w:rsid w:val="00E23ADB"/>
    <w:rsid w:val="00E24B8F"/>
    <w:rsid w:val="00E26C86"/>
    <w:rsid w:val="00E26D4D"/>
    <w:rsid w:val="00E2700D"/>
    <w:rsid w:val="00E3032E"/>
    <w:rsid w:val="00E31525"/>
    <w:rsid w:val="00E31798"/>
    <w:rsid w:val="00E325C4"/>
    <w:rsid w:val="00E32D44"/>
    <w:rsid w:val="00E34758"/>
    <w:rsid w:val="00E34DCB"/>
    <w:rsid w:val="00E36861"/>
    <w:rsid w:val="00E37FD0"/>
    <w:rsid w:val="00E4020C"/>
    <w:rsid w:val="00E4177E"/>
    <w:rsid w:val="00E41D6F"/>
    <w:rsid w:val="00E42272"/>
    <w:rsid w:val="00E42C63"/>
    <w:rsid w:val="00E44A6D"/>
    <w:rsid w:val="00E45566"/>
    <w:rsid w:val="00E5312C"/>
    <w:rsid w:val="00E534F4"/>
    <w:rsid w:val="00E53A89"/>
    <w:rsid w:val="00E561C7"/>
    <w:rsid w:val="00E57BD3"/>
    <w:rsid w:val="00E605D0"/>
    <w:rsid w:val="00E62F51"/>
    <w:rsid w:val="00E64227"/>
    <w:rsid w:val="00E64F52"/>
    <w:rsid w:val="00E66F69"/>
    <w:rsid w:val="00E67354"/>
    <w:rsid w:val="00E7111B"/>
    <w:rsid w:val="00E729BA"/>
    <w:rsid w:val="00E741FB"/>
    <w:rsid w:val="00E75A38"/>
    <w:rsid w:val="00E7739E"/>
    <w:rsid w:val="00E77852"/>
    <w:rsid w:val="00E81762"/>
    <w:rsid w:val="00E82FBF"/>
    <w:rsid w:val="00E8383A"/>
    <w:rsid w:val="00E85B0C"/>
    <w:rsid w:val="00E87F0D"/>
    <w:rsid w:val="00E908AE"/>
    <w:rsid w:val="00E92CCF"/>
    <w:rsid w:val="00E93A52"/>
    <w:rsid w:val="00E93B13"/>
    <w:rsid w:val="00E93C1C"/>
    <w:rsid w:val="00E94350"/>
    <w:rsid w:val="00E96064"/>
    <w:rsid w:val="00EA04EC"/>
    <w:rsid w:val="00EA0A04"/>
    <w:rsid w:val="00EA0D97"/>
    <w:rsid w:val="00EA24E3"/>
    <w:rsid w:val="00EA4042"/>
    <w:rsid w:val="00EA59F1"/>
    <w:rsid w:val="00EA6419"/>
    <w:rsid w:val="00EA7BCB"/>
    <w:rsid w:val="00EB0C38"/>
    <w:rsid w:val="00EB0DED"/>
    <w:rsid w:val="00EB18C5"/>
    <w:rsid w:val="00EB1CCE"/>
    <w:rsid w:val="00EB1D58"/>
    <w:rsid w:val="00EB37AD"/>
    <w:rsid w:val="00EB4003"/>
    <w:rsid w:val="00EB50E3"/>
    <w:rsid w:val="00EB57A3"/>
    <w:rsid w:val="00EB6AB5"/>
    <w:rsid w:val="00EB74F9"/>
    <w:rsid w:val="00EB7DE8"/>
    <w:rsid w:val="00EB7E32"/>
    <w:rsid w:val="00EC0873"/>
    <w:rsid w:val="00EC0A4E"/>
    <w:rsid w:val="00EC128E"/>
    <w:rsid w:val="00EC1C74"/>
    <w:rsid w:val="00EC41FF"/>
    <w:rsid w:val="00EC559C"/>
    <w:rsid w:val="00EC6D52"/>
    <w:rsid w:val="00EC7C47"/>
    <w:rsid w:val="00EC7D46"/>
    <w:rsid w:val="00ED096E"/>
    <w:rsid w:val="00ED12A8"/>
    <w:rsid w:val="00ED4BCF"/>
    <w:rsid w:val="00ED6680"/>
    <w:rsid w:val="00ED67C7"/>
    <w:rsid w:val="00ED7AB1"/>
    <w:rsid w:val="00EE4C47"/>
    <w:rsid w:val="00EE5494"/>
    <w:rsid w:val="00EE62F9"/>
    <w:rsid w:val="00EE77A1"/>
    <w:rsid w:val="00EE7801"/>
    <w:rsid w:val="00EE7F06"/>
    <w:rsid w:val="00EF08A7"/>
    <w:rsid w:val="00EF1E7E"/>
    <w:rsid w:val="00EF473D"/>
    <w:rsid w:val="00EF5A88"/>
    <w:rsid w:val="00EF6256"/>
    <w:rsid w:val="00EF6614"/>
    <w:rsid w:val="00EF6886"/>
    <w:rsid w:val="00EF7779"/>
    <w:rsid w:val="00EF7BF0"/>
    <w:rsid w:val="00F00582"/>
    <w:rsid w:val="00F02C6E"/>
    <w:rsid w:val="00F05831"/>
    <w:rsid w:val="00F06CA5"/>
    <w:rsid w:val="00F06D62"/>
    <w:rsid w:val="00F11C02"/>
    <w:rsid w:val="00F1255C"/>
    <w:rsid w:val="00F12A7B"/>
    <w:rsid w:val="00F131A5"/>
    <w:rsid w:val="00F14D3C"/>
    <w:rsid w:val="00F15F87"/>
    <w:rsid w:val="00F16120"/>
    <w:rsid w:val="00F16A95"/>
    <w:rsid w:val="00F16D8A"/>
    <w:rsid w:val="00F17B1E"/>
    <w:rsid w:val="00F229FC"/>
    <w:rsid w:val="00F24AF0"/>
    <w:rsid w:val="00F25508"/>
    <w:rsid w:val="00F25562"/>
    <w:rsid w:val="00F25565"/>
    <w:rsid w:val="00F26670"/>
    <w:rsid w:val="00F347C7"/>
    <w:rsid w:val="00F35381"/>
    <w:rsid w:val="00F367DD"/>
    <w:rsid w:val="00F40236"/>
    <w:rsid w:val="00F41283"/>
    <w:rsid w:val="00F414E0"/>
    <w:rsid w:val="00F41AA5"/>
    <w:rsid w:val="00F4214E"/>
    <w:rsid w:val="00F46F42"/>
    <w:rsid w:val="00F478C6"/>
    <w:rsid w:val="00F50E6E"/>
    <w:rsid w:val="00F510C3"/>
    <w:rsid w:val="00F51CEF"/>
    <w:rsid w:val="00F53DEF"/>
    <w:rsid w:val="00F5517F"/>
    <w:rsid w:val="00F55430"/>
    <w:rsid w:val="00F57516"/>
    <w:rsid w:val="00F57631"/>
    <w:rsid w:val="00F57677"/>
    <w:rsid w:val="00F6149D"/>
    <w:rsid w:val="00F61D46"/>
    <w:rsid w:val="00F642E4"/>
    <w:rsid w:val="00F65841"/>
    <w:rsid w:val="00F67C30"/>
    <w:rsid w:val="00F7045B"/>
    <w:rsid w:val="00F7075F"/>
    <w:rsid w:val="00F707C2"/>
    <w:rsid w:val="00F70879"/>
    <w:rsid w:val="00F70DE3"/>
    <w:rsid w:val="00F70E52"/>
    <w:rsid w:val="00F71C47"/>
    <w:rsid w:val="00F72100"/>
    <w:rsid w:val="00F7323F"/>
    <w:rsid w:val="00F742CC"/>
    <w:rsid w:val="00F74D9C"/>
    <w:rsid w:val="00F768C8"/>
    <w:rsid w:val="00F76A1F"/>
    <w:rsid w:val="00F807C9"/>
    <w:rsid w:val="00F83300"/>
    <w:rsid w:val="00F84034"/>
    <w:rsid w:val="00F87637"/>
    <w:rsid w:val="00F87B41"/>
    <w:rsid w:val="00F909B8"/>
    <w:rsid w:val="00F92076"/>
    <w:rsid w:val="00F9267E"/>
    <w:rsid w:val="00F95892"/>
    <w:rsid w:val="00F95A7F"/>
    <w:rsid w:val="00F96B2B"/>
    <w:rsid w:val="00F96D21"/>
    <w:rsid w:val="00F97717"/>
    <w:rsid w:val="00FA05FC"/>
    <w:rsid w:val="00FA1311"/>
    <w:rsid w:val="00FA1EC2"/>
    <w:rsid w:val="00FA36DB"/>
    <w:rsid w:val="00FA3978"/>
    <w:rsid w:val="00FA4E91"/>
    <w:rsid w:val="00FA5794"/>
    <w:rsid w:val="00FA5DEB"/>
    <w:rsid w:val="00FA6A85"/>
    <w:rsid w:val="00FB2B89"/>
    <w:rsid w:val="00FB388E"/>
    <w:rsid w:val="00FB42F3"/>
    <w:rsid w:val="00FC2AB6"/>
    <w:rsid w:val="00FC4525"/>
    <w:rsid w:val="00FC60AE"/>
    <w:rsid w:val="00FC7C9B"/>
    <w:rsid w:val="00FC7E53"/>
    <w:rsid w:val="00FD0692"/>
    <w:rsid w:val="00FD1FEC"/>
    <w:rsid w:val="00FD32C6"/>
    <w:rsid w:val="00FD493C"/>
    <w:rsid w:val="00FD6022"/>
    <w:rsid w:val="00FD68C0"/>
    <w:rsid w:val="00FD68C4"/>
    <w:rsid w:val="00FE0219"/>
    <w:rsid w:val="00FE0BD1"/>
    <w:rsid w:val="00FE2BCC"/>
    <w:rsid w:val="00FE3286"/>
    <w:rsid w:val="00FE419C"/>
    <w:rsid w:val="00FE4A1C"/>
    <w:rsid w:val="00FE4B1F"/>
    <w:rsid w:val="00FE504D"/>
    <w:rsid w:val="00FE5480"/>
    <w:rsid w:val="00FE6259"/>
    <w:rsid w:val="00FE7EC6"/>
    <w:rsid w:val="00FF214A"/>
    <w:rsid w:val="00FF4765"/>
    <w:rsid w:val="00FF68E2"/>
    <w:rsid w:val="00FF7B09"/>
    <w:rsid w:val="00FF7C21"/>
    <w:rsid w:val="01303D8A"/>
    <w:rsid w:val="057B5ECF"/>
    <w:rsid w:val="05D776B9"/>
    <w:rsid w:val="070332E8"/>
    <w:rsid w:val="07D95AA5"/>
    <w:rsid w:val="084247A4"/>
    <w:rsid w:val="0ABE22BA"/>
    <w:rsid w:val="0AC426C1"/>
    <w:rsid w:val="0D692E26"/>
    <w:rsid w:val="0D8C0A04"/>
    <w:rsid w:val="0F681664"/>
    <w:rsid w:val="102A4477"/>
    <w:rsid w:val="10933826"/>
    <w:rsid w:val="15E87C63"/>
    <w:rsid w:val="19C2624D"/>
    <w:rsid w:val="1EAB76BF"/>
    <w:rsid w:val="1ED00FB3"/>
    <w:rsid w:val="1ED24AE4"/>
    <w:rsid w:val="207342D1"/>
    <w:rsid w:val="23AE15C5"/>
    <w:rsid w:val="250463B1"/>
    <w:rsid w:val="27DD0AA0"/>
    <w:rsid w:val="2B245A56"/>
    <w:rsid w:val="2C040928"/>
    <w:rsid w:val="2EED08B0"/>
    <w:rsid w:val="2F8701A4"/>
    <w:rsid w:val="32C25C42"/>
    <w:rsid w:val="33035E34"/>
    <w:rsid w:val="33422045"/>
    <w:rsid w:val="35673D59"/>
    <w:rsid w:val="35F1022D"/>
    <w:rsid w:val="360379CF"/>
    <w:rsid w:val="368B38F8"/>
    <w:rsid w:val="38077E66"/>
    <w:rsid w:val="38C11213"/>
    <w:rsid w:val="39187E65"/>
    <w:rsid w:val="3B3B5899"/>
    <w:rsid w:val="3D6C2525"/>
    <w:rsid w:val="3E363395"/>
    <w:rsid w:val="3FCA0CF4"/>
    <w:rsid w:val="3FDE1834"/>
    <w:rsid w:val="4040717E"/>
    <w:rsid w:val="4059172C"/>
    <w:rsid w:val="40855A01"/>
    <w:rsid w:val="41AD3DFB"/>
    <w:rsid w:val="41B341B0"/>
    <w:rsid w:val="41F533C9"/>
    <w:rsid w:val="42452ABE"/>
    <w:rsid w:val="42E24DB0"/>
    <w:rsid w:val="43EF4DE2"/>
    <w:rsid w:val="446179C6"/>
    <w:rsid w:val="44B52E10"/>
    <w:rsid w:val="44E13D49"/>
    <w:rsid w:val="4596436B"/>
    <w:rsid w:val="462837F6"/>
    <w:rsid w:val="4A146F0E"/>
    <w:rsid w:val="4A667CA1"/>
    <w:rsid w:val="4A914C3E"/>
    <w:rsid w:val="4AF25D31"/>
    <w:rsid w:val="4B2F4FFA"/>
    <w:rsid w:val="4D906ED4"/>
    <w:rsid w:val="507A5E8F"/>
    <w:rsid w:val="511D1463"/>
    <w:rsid w:val="52DB5102"/>
    <w:rsid w:val="533246BF"/>
    <w:rsid w:val="56604E81"/>
    <w:rsid w:val="584078D9"/>
    <w:rsid w:val="5956772D"/>
    <w:rsid w:val="5C645808"/>
    <w:rsid w:val="5EA7601E"/>
    <w:rsid w:val="5FC53E09"/>
    <w:rsid w:val="627F7EC4"/>
    <w:rsid w:val="650E31FA"/>
    <w:rsid w:val="659A78E2"/>
    <w:rsid w:val="67172B92"/>
    <w:rsid w:val="67C71FB1"/>
    <w:rsid w:val="69272D44"/>
    <w:rsid w:val="693E76B7"/>
    <w:rsid w:val="6D420DB4"/>
    <w:rsid w:val="6E827116"/>
    <w:rsid w:val="704001CB"/>
    <w:rsid w:val="71322422"/>
    <w:rsid w:val="73C829BE"/>
    <w:rsid w:val="74385568"/>
    <w:rsid w:val="74790D83"/>
    <w:rsid w:val="747A1485"/>
    <w:rsid w:val="74AA4835"/>
    <w:rsid w:val="785C7538"/>
    <w:rsid w:val="7938402E"/>
    <w:rsid w:val="7B007133"/>
    <w:rsid w:val="7B926879"/>
    <w:rsid w:val="7D0554AB"/>
    <w:rsid w:val="7DCA70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7992F"/>
  <w15:docId w15:val="{AF33F506-DD9A-44F8-914F-593FAEDE4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1" w:qFormat="1"/>
    <w:lsdException w:name="heading 2" w:uiPriority="1" w:unhideWhenUsed="1" w:qFormat="1"/>
    <w:lsdException w:name="heading 3" w:uiPriority="9" w:unhideWhenUsed="1" w:qFormat="1"/>
    <w:lsdException w:name="heading 4"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spacing w:after="120"/>
    </w:pPr>
    <w:rPr>
      <w:rFonts w:eastAsia="微软雅黑"/>
      <w:color w:val="404040" w:themeColor="text1" w:themeTint="BF"/>
      <w:sz w:val="21"/>
    </w:rPr>
  </w:style>
  <w:style w:type="paragraph" w:styleId="1">
    <w:name w:val="heading 1"/>
    <w:basedOn w:val="a0"/>
    <w:next w:val="2"/>
    <w:link w:val="10"/>
    <w:uiPriority w:val="1"/>
    <w:qFormat/>
    <w:pPr>
      <w:keepNext/>
      <w:keepLines/>
      <w:spacing w:before="560" w:after="180"/>
      <w:outlineLvl w:val="0"/>
    </w:pPr>
    <w:rPr>
      <w:rFonts w:asciiTheme="majorHAnsi" w:hAnsiTheme="majorHAnsi" w:cstheme="majorBidi"/>
      <w:b/>
      <w:bCs/>
      <w:color w:val="0D0D0D" w:themeColor="text1" w:themeTint="F2"/>
      <w:sz w:val="28"/>
    </w:rPr>
  </w:style>
  <w:style w:type="paragraph" w:styleId="2">
    <w:name w:val="heading 2"/>
    <w:basedOn w:val="a0"/>
    <w:next w:val="a0"/>
    <w:link w:val="20"/>
    <w:uiPriority w:val="1"/>
    <w:unhideWhenUsed/>
    <w:qFormat/>
    <w:pPr>
      <w:keepNext/>
      <w:keepLines/>
      <w:spacing w:before="200" w:after="80"/>
      <w:outlineLvl w:val="1"/>
    </w:pPr>
    <w:rPr>
      <w:rFonts w:asciiTheme="majorHAnsi" w:hAnsiTheme="majorHAnsi" w:cstheme="majorBidi"/>
      <w:b/>
      <w:bCs/>
      <w:color w:val="262626" w:themeColor="text1" w:themeTint="D9"/>
      <w:sz w:val="24"/>
    </w:rPr>
  </w:style>
  <w:style w:type="paragraph" w:styleId="3">
    <w:name w:val="heading 3"/>
    <w:basedOn w:val="a0"/>
    <w:next w:val="a0"/>
    <w:link w:val="30"/>
    <w:uiPriority w:val="9"/>
    <w:unhideWhenUsed/>
    <w:qFormat/>
    <w:pPr>
      <w:keepNext/>
      <w:keepLines/>
      <w:spacing w:before="200" w:after="80"/>
      <w:outlineLvl w:val="2"/>
    </w:pPr>
    <w:rPr>
      <w:b/>
      <w:bCs/>
      <w:szCs w:val="32"/>
    </w:rPr>
  </w:style>
  <w:style w:type="paragraph" w:styleId="4">
    <w:name w:val="heading 4"/>
    <w:basedOn w:val="a0"/>
    <w:next w:val="a0"/>
    <w:link w:val="40"/>
    <w:uiPriority w:val="9"/>
    <w:unhideWhenUsed/>
    <w:pPr>
      <w:keepNext/>
      <w:keepLines/>
      <w:spacing w:before="200" w:after="80"/>
      <w:outlineLvl w:val="3"/>
    </w:pPr>
    <w:rPr>
      <w:rFonts w:ascii="Trebuchet MS" w:hAnsi="Trebuchet MS" w:cstheme="majorBidi"/>
      <w:b/>
      <w:bCs/>
      <w:color w:val="D6615C"/>
      <w:szCs w:val="28"/>
      <w14:textFill>
        <w14:solidFill>
          <w14:srgbClr w14:val="D6615C">
            <w14:lumMod w14:val="75000"/>
            <w14:lumOff w14:val="25000"/>
          </w14:srgbClr>
        </w14:solidFill>
      </w14:textFill>
    </w:rPr>
  </w:style>
  <w:style w:type="paragraph" w:styleId="5">
    <w:name w:val="heading 5"/>
    <w:basedOn w:val="a0"/>
    <w:next w:val="a0"/>
    <w:link w:val="50"/>
    <w:uiPriority w:val="9"/>
    <w:semiHidden/>
    <w:unhideWhenUsed/>
    <w:pPr>
      <w:keepNext/>
      <w:keepLines/>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Bullet"/>
    <w:basedOn w:val="a0"/>
    <w:uiPriority w:val="1"/>
    <w:unhideWhenUsed/>
    <w:qFormat/>
    <w:pPr>
      <w:numPr>
        <w:numId w:val="1"/>
      </w:numPr>
    </w:pPr>
  </w:style>
  <w:style w:type="paragraph" w:styleId="a4">
    <w:name w:val="footer"/>
    <w:basedOn w:val="a0"/>
    <w:link w:val="a5"/>
    <w:uiPriority w:val="99"/>
    <w:unhideWhenUsed/>
    <w:qFormat/>
    <w:pPr>
      <w:pBdr>
        <w:top w:val="single" w:sz="4" w:space="1" w:color="0070C0"/>
      </w:pBdr>
      <w:spacing w:after="0"/>
      <w:jc w:val="right"/>
    </w:pPr>
    <w:rPr>
      <w:b/>
      <w:bCs/>
      <w:color w:val="262626" w:themeColor="text1" w:themeTint="D9"/>
    </w:rPr>
  </w:style>
  <w:style w:type="paragraph" w:styleId="a6">
    <w:name w:val="header"/>
    <w:basedOn w:val="a0"/>
    <w:link w:val="a7"/>
    <w:uiPriority w:val="99"/>
    <w:unhideWhenUsed/>
    <w:qFormat/>
    <w:pPr>
      <w:tabs>
        <w:tab w:val="center" w:pos="4680"/>
        <w:tab w:val="right" w:pos="9360"/>
      </w:tabs>
      <w:spacing w:after="0"/>
    </w:pPr>
  </w:style>
  <w:style w:type="paragraph" w:styleId="a8">
    <w:name w:val="Subtitle"/>
    <w:basedOn w:val="a0"/>
    <w:next w:val="a0"/>
    <w:link w:val="a9"/>
    <w:uiPriority w:val="3"/>
    <w:qFormat/>
    <w:pPr>
      <w:spacing w:after="800"/>
    </w:pPr>
    <w:rPr>
      <w:b/>
      <w:bCs/>
      <w:color w:val="262626" w:themeColor="text1" w:themeTint="D9"/>
      <w:spacing w:val="15"/>
      <w:sz w:val="24"/>
    </w:rPr>
  </w:style>
  <w:style w:type="paragraph" w:styleId="aa">
    <w:name w:val="Title"/>
    <w:basedOn w:val="a0"/>
    <w:next w:val="a8"/>
    <w:link w:val="ab"/>
    <w:uiPriority w:val="2"/>
    <w:qFormat/>
    <w:pPr>
      <w:spacing w:beforeLines="2000" w:before="2000" w:after="80"/>
      <w:contextualSpacing/>
      <w:jc w:val="center"/>
    </w:pPr>
    <w:rPr>
      <w:rFonts w:asciiTheme="majorHAnsi" w:hAnsiTheme="majorHAnsi" w:cstheme="majorBidi"/>
      <w:b/>
      <w:bCs/>
      <w:color w:val="000000"/>
      <w:spacing w:val="-10"/>
      <w:kern w:val="28"/>
      <w:sz w:val="44"/>
      <w14:textFill>
        <w14:solidFill>
          <w14:srgbClr w14:val="000000">
            <w14:lumMod w14:val="75000"/>
            <w14:lumOff w14:val="25000"/>
          </w14:srgbClr>
        </w14:solidFill>
      </w14:textFill>
    </w:rPr>
  </w:style>
  <w:style w:type="character" w:styleId="ac">
    <w:name w:val="Strong"/>
    <w:basedOn w:val="a1"/>
    <w:uiPriority w:val="22"/>
    <w:qFormat/>
    <w:rPr>
      <w:b/>
      <w:bCs/>
    </w:rPr>
  </w:style>
  <w:style w:type="character" w:styleId="ad">
    <w:name w:val="FollowedHyperlink"/>
    <w:basedOn w:val="a1"/>
    <w:uiPriority w:val="99"/>
    <w:semiHidden/>
    <w:unhideWhenUsed/>
    <w:qFormat/>
    <w:rPr>
      <w:color w:val="E17E00" w:themeColor="followedHyperlink"/>
      <w:u w:val="single"/>
    </w:rPr>
  </w:style>
  <w:style w:type="character" w:styleId="ae">
    <w:name w:val="Hyperlink"/>
    <w:basedOn w:val="a1"/>
    <w:uiPriority w:val="99"/>
    <w:unhideWhenUsed/>
    <w:qFormat/>
    <w:rPr>
      <w:color w:val="549CCC" w:themeColor="hyperlink"/>
      <w:u w:val="single"/>
    </w:rPr>
  </w:style>
  <w:style w:type="table" w:styleId="af">
    <w:name w:val="Table Grid"/>
    <w:basedOn w:val="a2"/>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b">
    <w:name w:val="标题 字符"/>
    <w:basedOn w:val="a1"/>
    <w:link w:val="aa"/>
    <w:uiPriority w:val="2"/>
    <w:qFormat/>
    <w:rPr>
      <w:rFonts w:asciiTheme="majorHAnsi" w:eastAsia="微软雅黑" w:hAnsiTheme="majorHAnsi" w:cstheme="majorBidi"/>
      <w:b/>
      <w:bCs/>
      <w:color w:val="auto"/>
      <w:spacing w:val="-10"/>
      <w:kern w:val="28"/>
      <w:sz w:val="44"/>
    </w:rPr>
  </w:style>
  <w:style w:type="character" w:customStyle="1" w:styleId="a9">
    <w:name w:val="副标题 字符"/>
    <w:basedOn w:val="a1"/>
    <w:link w:val="a8"/>
    <w:uiPriority w:val="3"/>
    <w:qFormat/>
    <w:rPr>
      <w:b/>
      <w:bCs/>
      <w:color w:val="262626" w:themeColor="text1" w:themeTint="D9"/>
      <w:spacing w:val="15"/>
      <w:sz w:val="24"/>
    </w:rPr>
  </w:style>
  <w:style w:type="character" w:styleId="af0">
    <w:name w:val="Placeholder Text"/>
    <w:basedOn w:val="a1"/>
    <w:uiPriority w:val="99"/>
    <w:semiHidden/>
    <w:qFormat/>
    <w:rPr>
      <w:color w:val="808080"/>
    </w:rPr>
  </w:style>
  <w:style w:type="character" w:customStyle="1" w:styleId="10">
    <w:name w:val="标题 1 字符"/>
    <w:basedOn w:val="a1"/>
    <w:link w:val="1"/>
    <w:uiPriority w:val="1"/>
    <w:qFormat/>
    <w:rPr>
      <w:rFonts w:asciiTheme="majorHAnsi" w:eastAsia="微软雅黑" w:hAnsiTheme="majorHAnsi" w:cstheme="majorBidi"/>
      <w:b/>
      <w:bCs/>
      <w:color w:val="0D0D0D" w:themeColor="text1" w:themeTint="F2"/>
      <w:sz w:val="28"/>
    </w:rPr>
  </w:style>
  <w:style w:type="character" w:customStyle="1" w:styleId="20">
    <w:name w:val="标题 2 字符"/>
    <w:basedOn w:val="a1"/>
    <w:link w:val="2"/>
    <w:uiPriority w:val="1"/>
    <w:qFormat/>
    <w:rPr>
      <w:rFonts w:asciiTheme="majorHAnsi" w:eastAsia="微软雅黑" w:hAnsiTheme="majorHAnsi" w:cstheme="majorBidi"/>
      <w:b/>
      <w:bCs/>
      <w:color w:val="262626" w:themeColor="text1" w:themeTint="D9"/>
      <w:sz w:val="24"/>
    </w:rPr>
  </w:style>
  <w:style w:type="character" w:customStyle="1" w:styleId="af1">
    <w:name w:val="增强"/>
    <w:basedOn w:val="a1"/>
    <w:uiPriority w:val="1"/>
    <w:qFormat/>
    <w:rPr>
      <w:b/>
      <w:bCs/>
      <w:color w:val="262626" w:themeColor="text1" w:themeTint="D9"/>
    </w:rPr>
  </w:style>
  <w:style w:type="table" w:customStyle="1" w:styleId="-">
    <w:name w:val="课程提纲表 - 无边框"/>
    <w:basedOn w:val="a2"/>
    <w:uiPriority w:val="99"/>
    <w:qFormat/>
    <w:tblPr>
      <w:tblCellMar>
        <w:left w:w="0" w:type="dxa"/>
        <w:right w:w="0" w:type="dxa"/>
      </w:tblCellMar>
    </w:tblPr>
    <w:tblStylePr w:type="firstRow">
      <w:pPr>
        <w:wordWrap/>
        <w:spacing w:afterLines="0" w:after="80" w:afterAutospacing="0"/>
      </w:pPr>
      <w:rPr>
        <w:rFonts w:asciiTheme="majorHAnsi" w:hAnsiTheme="majorHAnsi"/>
        <w:b/>
        <w:color w:val="D6615C" w:themeColor="accent1"/>
        <w:sz w:val="20"/>
      </w:rPr>
    </w:tblStylePr>
  </w:style>
  <w:style w:type="paragraph" w:customStyle="1" w:styleId="af2">
    <w:name w:val="无间距"/>
    <w:uiPriority w:val="36"/>
    <w:qFormat/>
    <w:rPr>
      <w:color w:val="404040" w:themeColor="text1" w:themeTint="BF"/>
      <w:sz w:val="18"/>
    </w:rPr>
  </w:style>
  <w:style w:type="table" w:customStyle="1" w:styleId="-0">
    <w:name w:val="课程提纲表 - 带边框"/>
    <w:basedOn w:val="a2"/>
    <w:uiPriority w:val="99"/>
    <w:qFormat/>
    <w:pPr>
      <w:spacing w:before="80" w:after="80"/>
    </w:pPr>
    <w:tblPr>
      <w:tblBorders>
        <w:bottom w:val="single" w:sz="4" w:space="0" w:color="D6615C" w:themeColor="accent1"/>
        <w:insideH w:val="single" w:sz="4" w:space="0" w:color="BFBFBF" w:themeColor="background1" w:themeShade="BF"/>
      </w:tblBorders>
      <w:tblCellMar>
        <w:left w:w="0" w:type="dxa"/>
        <w:right w:w="0" w:type="dxa"/>
      </w:tblCellMar>
    </w:tblPr>
    <w:tblStylePr w:type="firstRow">
      <w:pPr>
        <w:wordWrap/>
        <w:spacing w:beforeLines="0" w:before="0" w:beforeAutospacing="0" w:afterLines="0" w:after="80" w:afterAutospacing="0"/>
      </w:pPr>
      <w:rPr>
        <w:rFonts w:asciiTheme="majorHAnsi" w:hAnsiTheme="majorHAnsi"/>
        <w:b/>
        <w:color w:val="D6615C" w:themeColor="accent1"/>
        <w:sz w:val="20"/>
      </w:rPr>
      <w:tblPr/>
      <w:tcPr>
        <w:tcBorders>
          <w:top w:val="nil"/>
          <w:left w:val="nil"/>
          <w:bottom w:val="single" w:sz="4" w:space="0" w:color="D6615C" w:themeColor="accent1"/>
          <w:right w:val="nil"/>
          <w:insideH w:val="nil"/>
          <w:insideV w:val="nil"/>
          <w:tl2br w:val="nil"/>
          <w:tr2bl w:val="nil"/>
        </w:tcBorders>
      </w:tcPr>
    </w:tblStylePr>
    <w:tblStylePr w:type="firstCol">
      <w:rPr>
        <w:b/>
        <w:color w:val="262626" w:themeColor="text1" w:themeTint="D9"/>
      </w:rPr>
    </w:tblStylePr>
  </w:style>
  <w:style w:type="character" w:customStyle="1" w:styleId="a7">
    <w:name w:val="页眉 字符"/>
    <w:basedOn w:val="a1"/>
    <w:link w:val="a6"/>
    <w:uiPriority w:val="99"/>
    <w:qFormat/>
  </w:style>
  <w:style w:type="character" w:customStyle="1" w:styleId="a5">
    <w:name w:val="页脚 字符"/>
    <w:basedOn w:val="a1"/>
    <w:link w:val="a4"/>
    <w:uiPriority w:val="99"/>
    <w:qFormat/>
    <w:rPr>
      <w:rFonts w:eastAsia="微软雅黑"/>
      <w:b/>
      <w:bCs/>
      <w:color w:val="262626" w:themeColor="text1" w:themeTint="D9"/>
      <w:sz w:val="21"/>
    </w:rPr>
  </w:style>
  <w:style w:type="character" w:customStyle="1" w:styleId="30">
    <w:name w:val="标题 3 字符"/>
    <w:basedOn w:val="a1"/>
    <w:link w:val="3"/>
    <w:uiPriority w:val="9"/>
    <w:qFormat/>
    <w:rPr>
      <w:rFonts w:eastAsia="微软雅黑"/>
      <w:b/>
      <w:bCs/>
      <w:sz w:val="21"/>
      <w:szCs w:val="32"/>
    </w:rPr>
  </w:style>
  <w:style w:type="character" w:customStyle="1" w:styleId="40">
    <w:name w:val="标题 4 字符"/>
    <w:basedOn w:val="a1"/>
    <w:link w:val="4"/>
    <w:uiPriority w:val="9"/>
    <w:qFormat/>
    <w:rPr>
      <w:rFonts w:ascii="Trebuchet MS" w:eastAsia="微软雅黑" w:hAnsi="Trebuchet MS" w:cstheme="majorBidi"/>
      <w:b/>
      <w:bCs/>
      <w:color w:val="D6615C"/>
      <w:sz w:val="21"/>
      <w:szCs w:val="28"/>
    </w:rPr>
  </w:style>
  <w:style w:type="paragraph" w:styleId="af3">
    <w:name w:val="List Paragraph"/>
    <w:basedOn w:val="a0"/>
    <w:uiPriority w:val="34"/>
    <w:unhideWhenUsed/>
    <w:qFormat/>
    <w:pPr>
      <w:ind w:firstLineChars="200" w:firstLine="420"/>
    </w:pPr>
  </w:style>
  <w:style w:type="character" w:customStyle="1" w:styleId="50">
    <w:name w:val="标题 5 字符"/>
    <w:basedOn w:val="a1"/>
    <w:link w:val="5"/>
    <w:uiPriority w:val="9"/>
    <w:semiHidden/>
    <w:qFormat/>
    <w:rPr>
      <w:rFonts w:eastAsia="微软雅黑"/>
      <w:b/>
      <w:bCs/>
      <w:sz w:val="28"/>
      <w:szCs w:val="28"/>
    </w:rPr>
  </w:style>
  <w:style w:type="paragraph" w:customStyle="1" w:styleId="af4">
    <w:name w:val="小标题"/>
    <w:basedOn w:val="a0"/>
    <w:link w:val="af5"/>
    <w:qFormat/>
    <w:rPr>
      <w:b/>
      <w:color w:val="0070C0"/>
      <w:lang w:val="zh-CN"/>
      <w14:textFill>
        <w14:solidFill>
          <w14:srgbClr w14:val="0070C0">
            <w14:lumMod w14:val="75000"/>
            <w14:lumOff w14:val="25000"/>
          </w14:srgbClr>
        </w14:solidFill>
      </w14:textFill>
    </w:rPr>
  </w:style>
  <w:style w:type="character" w:customStyle="1" w:styleId="af5">
    <w:name w:val="小标题 字符"/>
    <w:basedOn w:val="a1"/>
    <w:link w:val="af4"/>
    <w:qFormat/>
    <w:rPr>
      <w:rFonts w:eastAsia="微软雅黑"/>
      <w:b/>
      <w:color w:val="0070C0"/>
      <w:sz w:val="21"/>
      <w:lang w:val="zh-CN"/>
    </w:rPr>
  </w:style>
  <w:style w:type="paragraph" w:customStyle="1" w:styleId="af6">
    <w:name w:val="规范正文"/>
    <w:basedOn w:val="a0"/>
    <w:qFormat/>
    <w:pPr>
      <w:widowControl w:val="0"/>
      <w:adjustRightInd w:val="0"/>
      <w:spacing w:after="0" w:line="360" w:lineRule="auto"/>
      <w:ind w:left="480"/>
      <w:jc w:val="both"/>
      <w:textAlignment w:val="baseline"/>
    </w:pPr>
    <w:rPr>
      <w:rFonts w:ascii="Times New Roman" w:eastAsia="宋体" w:hAnsi="Times New Roman" w:cs="Times New Roman"/>
      <w:color w:val="000000"/>
      <w:sz w:val="24"/>
      <w:szCs w:val="24"/>
      <w14:textFill>
        <w14:solidFill>
          <w14:srgbClr w14:val="000000">
            <w14:lumMod w14:val="75000"/>
            <w14:lumOff w14:val="25000"/>
          </w14:srgbClr>
        </w14:solidFill>
      </w14:textFill>
    </w:rPr>
  </w:style>
  <w:style w:type="character" w:customStyle="1" w:styleId="11">
    <w:name w:val="未处理的提及1"/>
    <w:basedOn w:val="a1"/>
    <w:uiPriority w:val="99"/>
    <w:semiHidden/>
    <w:unhideWhenUsed/>
    <w:qFormat/>
    <w:rPr>
      <w:color w:val="808080"/>
      <w:shd w:val="clear" w:color="auto" w:fill="E6E6E6"/>
    </w:rPr>
  </w:style>
  <w:style w:type="character" w:customStyle="1" w:styleId="21">
    <w:name w:val="未处理的提及2"/>
    <w:basedOn w:val="a1"/>
    <w:uiPriority w:val="99"/>
    <w:semiHidden/>
    <w:unhideWhenUsed/>
    <w:qFormat/>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hengshike\AppData\Roaming\Microsoft\Templates\&#25945;&#24072;&#30340;&#35838;&#31243;&#25552;&#32434;.dotx" TargetMode="External"/></Relationships>
</file>

<file path=word/theme/theme1.xml><?xml version="1.0" encoding="utf-8"?>
<a:theme xmlns:a="http://schemas.openxmlformats.org/drawingml/2006/main" name="Office Theme">
  <a:themeElements>
    <a:clrScheme name="Syllabus">
      <a:dk1>
        <a:sysClr val="windowText" lastClr="000000"/>
      </a:dk1>
      <a:lt1>
        <a:sysClr val="window" lastClr="FFFFFF"/>
      </a:lt1>
      <a:dk2>
        <a:srgbClr val="361817"/>
      </a:dk2>
      <a:lt2>
        <a:srgbClr val="FAEDD9"/>
      </a:lt2>
      <a:accent1>
        <a:srgbClr val="D6615C"/>
      </a:accent1>
      <a:accent2>
        <a:srgbClr val="549CCC"/>
      </a:accent2>
      <a:accent3>
        <a:srgbClr val="E89F03"/>
      </a:accent3>
      <a:accent4>
        <a:srgbClr val="56B977"/>
      </a:accent4>
      <a:accent5>
        <a:srgbClr val="E17E00"/>
      </a:accent5>
      <a:accent6>
        <a:srgbClr val="02779E"/>
      </a:accent6>
      <a:hlink>
        <a:srgbClr val="549CCC"/>
      </a:hlink>
      <a:folHlink>
        <a:srgbClr val="E17E00"/>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827C3-6CAF-4F66-A2F7-D2220C916CBF}">
  <ds:schemaRefs>
    <ds:schemaRef ds:uri="http://schemas.microsoft.com/sharepoint/v3/contenttype/form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F0A61983-0E00-4CA8-86AA-AB9AD8E5D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教师的课程提纲.dotx</Template>
  <TotalTime>128</TotalTime>
  <Pages>3</Pages>
  <Words>402</Words>
  <Characters>2297</Characters>
  <Application>Microsoft Office Word</Application>
  <DocSecurity>0</DocSecurity>
  <Lines>19</Lines>
  <Paragraphs>5</Paragraphs>
  <ScaleCrop>false</ScaleCrop>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Shike Zheng</dc:creator>
  <cp:lastModifiedBy>ker see</cp:lastModifiedBy>
  <cp:revision>2895</cp:revision>
  <dcterms:created xsi:type="dcterms:W3CDTF">2017-07-31T14:16:00Z</dcterms:created>
  <dcterms:modified xsi:type="dcterms:W3CDTF">2018-02-06T03:57:00Z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TC029193399991</vt:lpwstr>
  </property>
  <property fmtid="{D5CDD505-2E9C-101B-9397-08002B2CF9AE}" pid="3" name="KSOProductBuildVer">
    <vt:lpwstr>2052-10.1.0.7106</vt:lpwstr>
  </property>
</Properties>
</file>